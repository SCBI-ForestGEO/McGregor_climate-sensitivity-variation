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79" w:rsidRPr="00F550E9" w:rsidRDefault="00732C79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bookmarkStart w:id="0" w:name="_GoBack"/>
      <w:bookmarkEnd w:id="0"/>
      <w:r w:rsidRPr="00F550E9">
        <w:rPr>
          <w:rFonts w:asciiTheme="minorHAnsi" w:hAnsiTheme="minorHAnsi" w:cstheme="minorHAnsi"/>
          <w:highlight w:val="yellow"/>
          <w:lang w:val="en-CA"/>
        </w:rPr>
        <w:t xml:space="preserve">New Phytologist Supporting Information </w:t>
      </w:r>
      <w:r w:rsidR="000E4DE6" w:rsidRPr="00F550E9">
        <w:rPr>
          <w:rFonts w:asciiTheme="minorHAnsi" w:hAnsiTheme="minorHAnsi" w:cstheme="minorHAnsi"/>
          <w:highlight w:val="yellow"/>
          <w:lang w:val="en-CA"/>
        </w:rPr>
        <w:t>Instructions: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:rsidR="00EB354F" w:rsidRPr="00EB354F" w:rsidRDefault="00B24C49" w:rsidP="00EB354F">
      <w:pPr>
        <w:pStyle w:val="Heading2"/>
        <w:widowControl w:val="0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nsert the appropriate information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(title and authors) for your article below. </w:t>
      </w:r>
    </w:p>
    <w:p w:rsidR="00B24C49" w:rsidRPr="00F550E9" w:rsidRDefault="00B24C49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D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elete or add lines as appropriate. If you need to add another line for a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figure/table etc.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, simply copy the text, and rename as appropriate. </w:t>
      </w:r>
    </w:p>
    <w:p w:rsidR="00B24C49" w:rsidRPr="00F550E9" w:rsidRDefault="000E4DE6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If your article does not include the supporting information</w:t>
      </w:r>
      <w:r w:rsidR="00A94381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listed, delete the line. </w:t>
      </w:r>
    </w:p>
    <w:p w:rsidR="00986CF6" w:rsidRPr="00F550E9" w:rsidRDefault="00D538A0" w:rsidP="00584C9A">
      <w:pPr>
        <w:pStyle w:val="ListParagraph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 w:rsidRPr="00F550E9">
        <w:rPr>
          <w:rFonts w:asciiTheme="minorHAnsi" w:hAnsiTheme="minorHAnsi" w:cstheme="minorHAnsi"/>
          <w:highlight w:val="yellow"/>
        </w:rPr>
        <w:t>If file format allows, p</w:t>
      </w:r>
      <w:r w:rsidR="00986CF6" w:rsidRPr="00F550E9">
        <w:rPr>
          <w:rFonts w:asciiTheme="minorHAnsi" w:hAnsiTheme="minorHAnsi" w:cstheme="minorHAnsi"/>
          <w:highlight w:val="yellow"/>
        </w:rPr>
        <w:t>lease</w:t>
      </w:r>
      <w:r w:rsidR="002E57B7" w:rsidRPr="00F550E9">
        <w:rPr>
          <w:rFonts w:asciiTheme="minorHAnsi" w:hAnsiTheme="minorHAnsi" w:cstheme="minorHAnsi"/>
          <w:highlight w:val="yellow"/>
        </w:rPr>
        <w:t xml:space="preserve"> add your supporting information below and</w:t>
      </w:r>
      <w:r w:rsidR="00986CF6" w:rsidRPr="00F550E9">
        <w:rPr>
          <w:rFonts w:asciiTheme="minorHAnsi" w:hAnsiTheme="minorHAnsi" w:cstheme="minorHAnsi"/>
          <w:highlight w:val="yellow"/>
        </w:rPr>
        <w:t xml:space="preserve"> submit this template as a Word document. Files in other formats should be submitted as separate files</w:t>
      </w:r>
      <w:r w:rsidRPr="00F550E9">
        <w:rPr>
          <w:rFonts w:asciiTheme="minorHAnsi" w:hAnsiTheme="minorHAnsi" w:cstheme="minorHAnsi"/>
          <w:highlight w:val="yellow"/>
        </w:rPr>
        <w:t>, but please add legend details below as indicated</w:t>
      </w:r>
      <w:r w:rsidR="00986CF6" w:rsidRPr="00F550E9">
        <w:rPr>
          <w:rFonts w:asciiTheme="minorHAnsi" w:hAnsiTheme="minorHAnsi" w:cstheme="minorHAnsi"/>
          <w:highlight w:val="yellow"/>
        </w:rPr>
        <w:t>.</w:t>
      </w:r>
    </w:p>
    <w:p w:rsidR="002E57B7" w:rsidRDefault="00EB354F" w:rsidP="00584C9A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Short legends should be added first, followed by the full legend</w:t>
      </w:r>
      <w:r w:rsidR="009E4DEA">
        <w:rPr>
          <w:rFonts w:asciiTheme="minorHAnsi" w:hAnsiTheme="minorHAnsi" w:cstheme="minorHAnsi"/>
          <w:b w:val="0"/>
          <w:highlight w:val="yellow"/>
          <w:lang w:val="en-CA"/>
        </w:rPr>
        <w:t>s in subsequent sections</w:t>
      </w:r>
      <w:r>
        <w:rPr>
          <w:rFonts w:asciiTheme="minorHAnsi" w:hAnsiTheme="minorHAnsi" w:cstheme="minorHAnsi"/>
          <w:b w:val="0"/>
          <w:highlight w:val="yellow"/>
          <w:lang w:val="en-CA"/>
        </w:rPr>
        <w:t>. Please ensure that you paste any figures, tables, etc</w:t>
      </w:r>
      <w:r w:rsidR="002E57B7"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below the full legend. </w:t>
      </w:r>
    </w:p>
    <w:p w:rsidR="00EB354F" w:rsidRDefault="00EB354F" w:rsidP="00EB354F">
      <w:pPr>
        <w:pStyle w:val="Heading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</w:t>
      </w:r>
      <w:r>
        <w:rPr>
          <w:rFonts w:asciiTheme="minorHAnsi" w:hAnsiTheme="minorHAnsi" w:cstheme="minorHAnsi"/>
          <w:b w:val="0"/>
          <w:highlight w:val="yellow"/>
          <w:lang w:val="en-CA"/>
        </w:rPr>
        <w:t>d before submitting your artic</w:t>
      </w:r>
      <w:r>
        <w:rPr>
          <w:rFonts w:asciiTheme="minorHAnsi" w:hAnsiTheme="minorHAnsi" w:cstheme="minorHAnsi" w:hint="eastAsia"/>
          <w:b w:val="0"/>
          <w:highlight w:val="yellow"/>
          <w:lang w:val="en-CA" w:eastAsia="zh-CN"/>
        </w:rPr>
        <w:t>le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:rsidR="00EB354F" w:rsidRPr="00EB354F" w:rsidRDefault="00EB354F" w:rsidP="00EB354F">
      <w:pPr>
        <w:rPr>
          <w:highlight w:val="yellow"/>
        </w:rPr>
      </w:pPr>
    </w:p>
    <w:p w:rsidR="00EB354F" w:rsidRPr="00EB354F" w:rsidRDefault="00EB354F" w:rsidP="00EB354F">
      <w:pPr>
        <w:pStyle w:val="ListParagraph"/>
        <w:ind w:left="1080"/>
        <w:rPr>
          <w:highlight w:val="yellow"/>
        </w:rPr>
      </w:pPr>
    </w:p>
    <w:p w:rsidR="00EB354F" w:rsidRPr="00EB354F" w:rsidRDefault="00EB354F" w:rsidP="00EB354F">
      <w:pPr>
        <w:rPr>
          <w:highlight w:val="yellow"/>
        </w:rPr>
      </w:pPr>
    </w:p>
    <w:p w:rsidR="002E57B7" w:rsidRPr="00F550E9" w:rsidRDefault="002E57B7" w:rsidP="002E57B7">
      <w:pPr>
        <w:pStyle w:val="ListParagraph"/>
        <w:rPr>
          <w:rFonts w:asciiTheme="minorHAnsi" w:hAnsiTheme="minorHAnsi" w:cstheme="minorHAnsi"/>
          <w:highlight w:val="yellow"/>
        </w:rPr>
      </w:pPr>
    </w:p>
    <w:p w:rsidR="000E4DE6" w:rsidRPr="00F550E9" w:rsidRDefault="000E4D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:rsidR="000E4DE6" w:rsidRPr="00F550E9" w:rsidRDefault="000E4D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  <w:showingPlcHdr/>
        </w:sdtPr>
        <w:sdtEndPr/>
        <w:sdtContent>
          <w:r w:rsidR="00B903EB" w:rsidRPr="002E57B7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Pr="00F550E9">
            <w:rPr>
              <w:rStyle w:val="PlaceholderText"/>
              <w:rFonts w:asciiTheme="minorHAnsi" w:hAnsiTheme="minorHAnsi" w:cstheme="minorHAnsi"/>
            </w:rPr>
            <w:t>Click here to enter a date.</w:t>
          </w:r>
        </w:sdtContent>
      </w:sdt>
    </w:p>
    <w:p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4E6A7C" w:rsidRPr="00F550E9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proofErr w:type="gramStart"/>
      <w:r w:rsidRPr="00F550E9">
        <w:rPr>
          <w:rFonts w:asciiTheme="minorHAnsi" w:hAnsiTheme="minorHAnsi" w:cstheme="minorHAnsi"/>
          <w:b/>
          <w:bCs/>
        </w:rPr>
        <w:t>Fig.</w:t>
      </w:r>
      <w:proofErr w:type="gramEnd"/>
      <w:r w:rsidR="004E6A7C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79191AFBD904B07A09720AE891BA5BA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proofErr w:type="gramEnd"/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  <w:showingPlcHdr/>
        </w:sdtPr>
        <w:sdtEndPr/>
        <w:sdtContent>
          <w:r w:rsidR="00CC2503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  <w:r w:rsidR="00986CF6"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Methods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/>
          <w:bCs/>
        </w:rPr>
        <w:t>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14019232"/>
          <w:placeholder>
            <w:docPart w:val="5817A747CB9D4A23898C5A7F251B17DF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08466615"/>
          <w:placeholder>
            <w:docPart w:val="1771F4EE747B440CB61827A49C7F6364"/>
          </w:placeholder>
          <w:showingPlcHdr/>
        </w:sdtPr>
        <w:sdtEndPr/>
        <w:sdtContent>
          <w:r w:rsidR="00BE2389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Video/Movie S1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short legend here"/>
          <w:tag w:val="Insert short legend here"/>
          <w:id w:val="506795103"/>
          <w:placeholder>
            <w:docPart w:val="A5C67DD51A09439EAA390AA3C338154D"/>
          </w:placeholder>
          <w:showingPlcHdr/>
        </w:sdtPr>
        <w:sdtEndPr/>
        <w:sdtContent>
          <w:r w:rsidR="00BE2389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  <w:r w:rsidRPr="00F550E9">
        <w:rPr>
          <w:rFonts w:asciiTheme="minorHAnsi" w:hAnsiTheme="minorHAnsi" w:cstheme="minorHAnsi"/>
        </w:rPr>
        <w:t xml:space="preserve"> </w:t>
      </w:r>
      <w:r w:rsidRPr="00F550E9">
        <w:rPr>
          <w:rFonts w:asciiTheme="minorHAnsi" w:hAnsiTheme="minorHAnsi" w:cstheme="minorHAnsi"/>
          <w:highlight w:val="yellow"/>
        </w:rPr>
        <w:t>[Note: Video/Movie files must be submitted separately and should not be included in this file]</w:t>
      </w:r>
    </w:p>
    <w:p w:rsidR="004E6A7C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8A4751" w:rsidRPr="00F550E9" w:rsidRDefault="008A4751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:rsidR="004E6A7C" w:rsidRPr="00F550E9" w:rsidRDefault="004E6A7C" w:rsidP="00A94381">
      <w:pPr>
        <w:spacing w:line="480" w:lineRule="auto"/>
        <w:rPr>
          <w:rFonts w:asciiTheme="minorHAnsi" w:hAnsiTheme="minorHAnsi" w:cstheme="minorHAnsi"/>
        </w:rPr>
        <w:sectPr w:rsidR="004E6A7C" w:rsidRPr="00F550E9" w:rsidSect="00A94381">
          <w:headerReference w:type="default" r:id="rId9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4E6A7C" w:rsidRPr="008A4751" w:rsidRDefault="00986CF6" w:rsidP="008A4751">
      <w:pPr>
        <w:spacing w:line="360" w:lineRule="auto"/>
        <w:rPr>
          <w:rFonts w:asciiTheme="minorHAnsi" w:hAnsiTheme="minorHAnsi" w:cstheme="minorHAnsi"/>
        </w:rPr>
      </w:pPr>
      <w:proofErr w:type="gramStart"/>
      <w:r w:rsidRPr="00F550E9">
        <w:rPr>
          <w:rFonts w:asciiTheme="minorHAnsi" w:hAnsiTheme="minorHAnsi" w:cstheme="minorHAnsi"/>
          <w:b/>
          <w:bCs/>
        </w:rPr>
        <w:t>Fig</w:t>
      </w:r>
      <w:r w:rsidR="00B24C49" w:rsidRPr="00F550E9">
        <w:rPr>
          <w:rFonts w:asciiTheme="minorHAnsi" w:hAnsiTheme="minorHAnsi" w:cstheme="minorHAnsi"/>
          <w:b/>
          <w:bCs/>
        </w:rPr>
        <w:t>.</w:t>
      </w:r>
      <w:proofErr w:type="gramEnd"/>
      <w:r w:rsidR="00D36CE6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A169A1B320D14F47893D6969BABC2327"/>
          </w:placeholder>
          <w:showingPlcHdr/>
        </w:sdtPr>
        <w:sdtEndPr/>
        <w:sdtContent>
          <w:r w:rsidR="00A35AC5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  <w:sectPr w:rsidR="008A4751" w:rsidSect="00A94381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986CF6" w:rsidRPr="00F550E9" w:rsidRDefault="00986CF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proofErr w:type="gramStart"/>
      <w:r w:rsidRPr="00F550E9">
        <w:rPr>
          <w:rFonts w:asciiTheme="minorHAnsi" w:hAnsiTheme="minorHAnsi" w:cstheme="minorHAnsi"/>
          <w:b/>
        </w:rPr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Table below"/>
          <w:tag w:val="Insert full legend here"/>
          <w:id w:val="-1744719146"/>
          <w:placeholder>
            <w:docPart w:val="8B009E0463F64CEB8EEA038DD56CA375"/>
          </w:placeholder>
          <w:showingPlcHdr/>
          <w:text/>
        </w:sdtPr>
        <w:sdtEndPr/>
        <w:sdtContent>
          <w:r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  <w:proofErr w:type="gramEnd"/>
        </w:sdtContent>
      </w:sdt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  <w:sectPr w:rsidR="004E6A7C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Methods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Methods below"/>
          <w:tag w:val="Insert full legend here and paste your Methods below"/>
          <w:id w:val="1122503611"/>
          <w:placeholder>
            <w:docPart w:val="3537E8E407B14FA7A8CE684F887D73DF"/>
          </w:placeholder>
          <w:showingPlcHdr/>
          <w:text/>
        </w:sdtPr>
        <w:sdtEndPr/>
        <w:sdtContent>
          <w:r w:rsidR="00A35AC5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</w:p>
    <w:p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  <w:sectPr w:rsidR="00D36CE6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4E6A7C" w:rsidRPr="00F550E9" w:rsidRDefault="00D36CE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</w:t>
      </w:r>
      <w:r w:rsidR="004E6A7C" w:rsidRPr="00F550E9">
        <w:rPr>
          <w:rFonts w:asciiTheme="minorHAnsi" w:hAnsiTheme="minorHAnsi" w:cstheme="minorHAnsi"/>
          <w:b/>
          <w:bCs/>
        </w:rPr>
        <w:t xml:space="preserve"> S</w:t>
      </w:r>
      <w:r w:rsidRPr="00F550E9">
        <w:rPr>
          <w:rFonts w:asciiTheme="minorHAnsi" w:hAnsiTheme="minorHAnsi" w:cstheme="minorHAnsi"/>
          <w:b/>
          <w:bCs/>
        </w:rPr>
        <w:t>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Notes below"/>
          <w:tag w:val="Insert full legend here and paste your Notes below"/>
          <w:id w:val="915520038"/>
          <w:placeholder>
            <w:docPart w:val="BFE6A72A30A64BF990A38D7681C068C0"/>
          </w:placeholder>
          <w:showingPlcHdr/>
        </w:sdtPr>
        <w:sdtEndPr/>
        <w:sdtContent>
          <w:r w:rsidR="00A35AC5" w:rsidRPr="00F550E9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:rsidR="004E6A7C" w:rsidRPr="00F550E9" w:rsidRDefault="004E6A7C" w:rsidP="008A4751">
      <w:pPr>
        <w:tabs>
          <w:tab w:val="center" w:pos="3715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-US"/>
        </w:rPr>
      </w:pPr>
    </w:p>
    <w:p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  <w:sectPr w:rsidR="004E6A7C" w:rsidRPr="00F550E9" w:rsidSect="00A94381">
          <w:headerReference w:type="default" r:id="rId11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:rsidR="004E6A7C" w:rsidRPr="00F550E9" w:rsidRDefault="00B24C49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 w:rsidRPr="00F550E9">
        <w:rPr>
          <w:rFonts w:asciiTheme="minorHAnsi" w:hAnsiTheme="minorHAnsi" w:cstheme="minorHAnsi"/>
          <w:b/>
        </w:rPr>
        <w:t>Video/Movie S1</w:t>
      </w:r>
      <w:r w:rsidR="00986CF6" w:rsidRPr="00F550E9">
        <w:rPr>
          <w:rFonts w:asciiTheme="minorHAnsi" w:hAnsiTheme="minorHAnsi" w:cstheme="minorHAnsi"/>
          <w:b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"/>
          <w:tag w:val="Insert full legend here"/>
          <w:id w:val="-198476123"/>
          <w:placeholder>
            <w:docPart w:val="2B6B2AE033F34DD3871BF8BDFC6C5D9B"/>
          </w:placeholder>
          <w:showingPlcHdr/>
        </w:sdtPr>
        <w:sdtEndPr/>
        <w:sdtContent>
          <w:r w:rsidR="00986CF6" w:rsidRPr="008A4751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sectPr w:rsidR="004E6A7C" w:rsidRPr="00F550E9" w:rsidSect="00A9438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A8" w:rsidRDefault="000B21A8">
      <w:r>
        <w:separator/>
      </w:r>
    </w:p>
  </w:endnote>
  <w:endnote w:type="continuationSeparator" w:id="0">
    <w:p w:rsidR="000B21A8" w:rsidRDefault="000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A8" w:rsidRDefault="000B21A8">
      <w:r>
        <w:separator/>
      </w:r>
    </w:p>
  </w:footnote>
  <w:footnote w:type="continuationSeparator" w:id="0">
    <w:p w:rsidR="000B21A8" w:rsidRDefault="000B2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A7C" w:rsidRDefault="00C97BD2">
    <w:pPr>
      <w:pStyle w:val="Header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3BDA03B8" wp14:editId="291EF84A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A7C" w:rsidRDefault="004E6A7C">
    <w:pPr>
      <w:pStyle w:val="Header"/>
      <w:rPr>
        <w:b/>
        <w:bCs/>
        <w:color w:val="99999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CA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91"/>
    <w:rsid w:val="000B21A8"/>
    <w:rsid w:val="000E4DE6"/>
    <w:rsid w:val="000F77CC"/>
    <w:rsid w:val="002E57B7"/>
    <w:rsid w:val="002F5957"/>
    <w:rsid w:val="00370ED9"/>
    <w:rsid w:val="00433FCF"/>
    <w:rsid w:val="00461196"/>
    <w:rsid w:val="00464116"/>
    <w:rsid w:val="004E6A7C"/>
    <w:rsid w:val="00584C9A"/>
    <w:rsid w:val="0066500A"/>
    <w:rsid w:val="006D295E"/>
    <w:rsid w:val="00732C79"/>
    <w:rsid w:val="00750E63"/>
    <w:rsid w:val="00811555"/>
    <w:rsid w:val="008A4751"/>
    <w:rsid w:val="008B0091"/>
    <w:rsid w:val="008D6B38"/>
    <w:rsid w:val="008F1325"/>
    <w:rsid w:val="0097561E"/>
    <w:rsid w:val="00986CF6"/>
    <w:rsid w:val="009E4DEA"/>
    <w:rsid w:val="00A35AC5"/>
    <w:rsid w:val="00A533E6"/>
    <w:rsid w:val="00A94381"/>
    <w:rsid w:val="00B24C49"/>
    <w:rsid w:val="00B8743E"/>
    <w:rsid w:val="00B903EB"/>
    <w:rsid w:val="00BE2389"/>
    <w:rsid w:val="00C71E84"/>
    <w:rsid w:val="00C72DAE"/>
    <w:rsid w:val="00C97BD2"/>
    <w:rsid w:val="00CC2503"/>
    <w:rsid w:val="00D36CE6"/>
    <w:rsid w:val="00D538A0"/>
    <w:rsid w:val="00E419C7"/>
    <w:rsid w:val="00E75024"/>
    <w:rsid w:val="00E91313"/>
    <w:rsid w:val="00EB354F"/>
    <w:rsid w:val="00EE260F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817A747CB9D4A23898C5A7F251B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BF65-0803-4587-B088-7C097DF67F33}"/>
      </w:docPartPr>
      <w:docPartBody>
        <w:p w:rsidR="007E3267" w:rsidRDefault="00EF77DA">
          <w:pPr>
            <w:pStyle w:val="5817A747CB9D4A23898C5A7F251B17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771F4EE747B440CB61827A49C7F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DFB6-044A-4719-A6A2-46A87D2858C0}"/>
      </w:docPartPr>
      <w:docPartBody>
        <w:p w:rsidR="007E3267" w:rsidRDefault="00EF77DA">
          <w:pPr>
            <w:pStyle w:val="1771F4EE747B440CB61827A49C7F636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5C67DD51A09439EAA390AA3C3381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BE6B-9D2C-40C3-8CFA-307D58183A65}"/>
      </w:docPartPr>
      <w:docPartBody>
        <w:p w:rsidR="007E3267" w:rsidRDefault="00EF77DA">
          <w:pPr>
            <w:pStyle w:val="A5C67DD51A09439EAA390AA3C338154D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169A1B320D14F47893D6969BABC2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5616-4487-4AAC-A8A3-4C5D5276AA6E}"/>
      </w:docPartPr>
      <w:docPartBody>
        <w:p w:rsidR="007E3267" w:rsidRDefault="00EF77DA">
          <w:pPr>
            <w:pStyle w:val="A169A1B320D14F47893D6969BABC2327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B009E0463F64CEB8EEA038DD56CA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983F-D3E1-477D-A676-1ADD4498DF18}"/>
      </w:docPartPr>
      <w:docPartBody>
        <w:p w:rsidR="007E3267" w:rsidRDefault="00EF77DA">
          <w:pPr>
            <w:pStyle w:val="8B009E0463F64CEB8EEA038DD56CA37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537E8E407B14FA7A8CE684F887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F395-9290-41DE-8BB9-9BD6999145E3}"/>
      </w:docPartPr>
      <w:docPartBody>
        <w:p w:rsidR="007E3267" w:rsidRDefault="00EF77DA">
          <w:pPr>
            <w:pStyle w:val="3537E8E407B14FA7A8CE684F887D73DF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BFE6A72A30A64BF990A38D7681C06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BDED-0670-4779-AB5E-209114C3A0F7}"/>
      </w:docPartPr>
      <w:docPartBody>
        <w:p w:rsidR="007E3267" w:rsidRDefault="00EF77DA">
          <w:pPr>
            <w:pStyle w:val="BFE6A72A30A64BF990A38D7681C068C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B6B2AE033F34DD3871BF8BDFC6C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D30C-518A-420F-83FB-6E9D9A0E0584}"/>
      </w:docPartPr>
      <w:docPartBody>
        <w:p w:rsidR="007E3267" w:rsidRDefault="00EF77DA">
          <w:pPr>
            <w:pStyle w:val="2B6B2AE033F34DD3871BF8BDFC6C5D9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DA"/>
    <w:rsid w:val="007328D5"/>
    <w:rsid w:val="007E3267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New_Phytologist_SI_template_2014.dotx</Template>
  <TotalTime>0</TotalTime>
  <Pages>2</Pages>
  <Words>266</Words>
  <Characters>1421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Parr, Sarah</cp:lastModifiedBy>
  <cp:revision>2</cp:revision>
  <cp:lastPrinted>2006-09-15T11:41:00Z</cp:lastPrinted>
  <dcterms:created xsi:type="dcterms:W3CDTF">2015-05-20T15:15:00Z</dcterms:created>
  <dcterms:modified xsi:type="dcterms:W3CDTF">2015-05-20T15:15:00Z</dcterms:modified>
</cp:coreProperties>
</file>