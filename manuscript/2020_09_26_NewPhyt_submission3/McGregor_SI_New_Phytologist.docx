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35CB" w14:textId="77777777"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5C35921F" w14:textId="60C6F41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r w:rsidR="00E62A57">
            <w:t>Tree height and leaf drought tolerance traits shape growth responses across droughts in a temperate broadleaf forest</w:t>
          </w:r>
        </w:sdtContent>
      </w:sdt>
    </w:p>
    <w:p w14:paraId="6C4265BA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0E33A640" w14:textId="3C282C90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E62A57">
            <w:t xml:space="preserve">Ian R. McGregor, Ryan Helcoski, Norbert </w:t>
          </w:r>
          <w:proofErr w:type="spellStart"/>
          <w:r w:rsidR="00E62A57">
            <w:t>Kunert</w:t>
          </w:r>
          <w:proofErr w:type="spellEnd"/>
          <w:r w:rsidR="00E62A57">
            <w:t xml:space="preserve">, Alan J. Tepley, Erika B. Gonzalez-Akre, Valentine Herrmann, Joseph </w:t>
          </w:r>
          <w:proofErr w:type="spellStart"/>
          <w:r w:rsidR="00E62A57">
            <w:t>Zailaa</w:t>
          </w:r>
          <w:proofErr w:type="spellEnd"/>
          <w:r w:rsidR="00E62A57">
            <w:t xml:space="preserve">, Atticus E.L. Stovall, Norman A. Bourg, William J. McShea, Neil Pederson, </w:t>
          </w:r>
          <w:proofErr w:type="spellStart"/>
          <w:r w:rsidR="00E62A57">
            <w:t>Lawren</w:t>
          </w:r>
          <w:proofErr w:type="spellEnd"/>
          <w:r w:rsidR="00E62A57">
            <w:t xml:space="preserve"> Sack, Kristina J. Anderson-Teixeira</w:t>
          </w:r>
        </w:sdtContent>
      </w:sdt>
    </w:p>
    <w:p w14:paraId="6A374905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6E7DA9CF" w14:textId="4A459378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E62A57">
            <w:rPr>
              <w:rFonts w:asciiTheme="minorHAnsi" w:hAnsiTheme="minorHAnsi" w:cstheme="minorHAnsi"/>
            </w:rPr>
            <w:t>TBD</w:t>
          </w:r>
        </w:sdtContent>
      </w:sdt>
    </w:p>
    <w:p w14:paraId="65E84BC1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055D7877" w14:textId="7DA2DD43" w:rsidR="00E75024" w:rsidRPr="00EC0BB1" w:rsidRDefault="004E6A7C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50F20C13" w14:textId="70C606F2" w:rsidR="000208CF" w:rsidRPr="000208CF" w:rsidRDefault="00B24C49" w:rsidP="000208C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Content>
          <w:r w:rsidR="00EC0BB1">
            <w:rPr>
              <w:sz w:val="18"/>
            </w:rPr>
            <w:t xml:space="preserve">. </w:t>
          </w:r>
          <w:r w:rsidR="00EC0BB1" w:rsidRPr="00EC0BB1">
            <w:rPr>
              <w:szCs w:val="36"/>
            </w:rPr>
            <w:t>Monthly Palmer Drought Severity Index (PDSI), and its rank among all years between 1950 and 2009, for focal droughts.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49AA5472" w14:textId="613CC2E9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62752075"/>
          <w:placeholder>
            <w:docPart w:val="A4FB01D3AA8048068763BC93AA5DDB24"/>
          </w:placeholder>
        </w:sdtPr>
        <w:sdtContent>
          <w:r>
            <w:rPr>
              <w:rFonts w:asciiTheme="majorBidi" w:hAnsiTheme="majorBidi" w:cstheme="majorBidi"/>
            </w:rPr>
            <w:t>Species-specific bark thickness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</w:p>
    <w:p w14:paraId="452869BF" w14:textId="4B877815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870030757"/>
          <w:placeholder>
            <w:docPart w:val="94EB9B1CB849490C947EF873D3A31579"/>
          </w:placeholder>
        </w:sdtPr>
        <w:sdtContent>
          <w:r>
            <w:rPr>
              <w:rFonts w:asciiTheme="majorBidi" w:hAnsiTheme="majorBidi" w:cstheme="majorBidi"/>
            </w:rPr>
            <w:t>Species-specific height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8696452" w14:textId="3B73A25B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ajorBidi" w:hAnsiTheme="majorBidi" w:cstheme="majorBidi"/>
          </w:rPr>
          <w:alias w:val="Insert short legend here"/>
          <w:tag w:val="Insert short legend here"/>
          <w:id w:val="1906560706"/>
          <w:placeholder>
            <w:docPart w:val="FB8E776BC6B1444C97294CFE0173F925"/>
          </w:placeholder>
        </w:sdtPr>
        <w:sdtContent>
          <w:r>
            <w:rPr>
              <w:rFonts w:asciiTheme="majorBidi" w:hAnsiTheme="majorBidi" w:cstheme="majorBidi"/>
            </w:rPr>
            <w:t>Individual tests of species traits as drivers of drought resistance</w:t>
          </w:r>
          <w:r w:rsidR="00DE1F7F">
            <w:rPr>
              <w:rFonts w:asciiTheme="majorBidi" w:hAnsiTheme="majorBidi" w:cstheme="majorBidi"/>
            </w:rPr>
            <w:t xml:space="preserve">, where </w:t>
          </w:r>
          <w:r w:rsidR="00DE1F7F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4354906" w14:textId="454D243A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76079072"/>
          <w:placeholder>
            <w:docPart w:val="60778F8A7B2143CE8C1450F721C92574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902169485"/>
              <w:placeholder>
                <w:docPart w:val="18C4F039A42D4854BE7088C8929D5D6D"/>
              </w:placeholder>
            </w:sdtPr>
            <w:sdtContent>
              <w:r>
                <w:rPr>
                  <w:rFonts w:asciiTheme="majorBidi" w:hAnsiTheme="majorBidi" w:cstheme="majorBidi"/>
                </w:rPr>
                <w:t xml:space="preserve">Individual tests of species traits as drivers of drought resistance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 w:rsidRPr="00EC0BB1">
                <w:rPr>
                  <w:rFonts w:asciiTheme="majorBidi" w:hAnsiTheme="majorBidi" w:cstheme="majorBidi"/>
                  <w:i/>
                  <w:w w:val="110"/>
                  <w:position w:val="2"/>
                </w:rPr>
                <w:t>Rt</w:t>
              </w:r>
              <w:r>
                <w:rPr>
                  <w:rFonts w:asciiTheme="majorBidi" w:hAnsiTheme="majorBidi" w:cstheme="majorBidi"/>
                  <w:i/>
                  <w:w w:val="110"/>
                  <w:vertAlign w:val="subscript"/>
                </w:rPr>
                <w:t>ARIMA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CB98B5B" w14:textId="2448F574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471278579"/>
          <w:placeholder>
            <w:docPart w:val="399387F83C474F538B0B996024ADEC1A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51340484"/>
              <w:placeholder>
                <w:docPart w:val="8A880B8BDD904D36B7C68C064CE4AE4E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</w:t>
              </w:r>
              <w:r w:rsidR="00DE1F7F">
                <w:rPr>
                  <w:rFonts w:asciiTheme="majorBidi" w:hAnsiTheme="majorBidi" w:cstheme="majorBidi"/>
                </w:rPr>
                <w:t>ecovery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proofErr w:type="spellStart"/>
              <w:r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0C40202E" w14:textId="1DFD1B6A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992215038"/>
          <w:placeholder>
            <w:docPart w:val="C250C9DF38F54A298CE1433355427F68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-214435331"/>
              <w:placeholder>
                <w:docPart w:val="3C0C6C74AA31428CBFA15D48874AB56F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</w:t>
              </w:r>
              <w:r w:rsidR="00DE1F7F">
                <w:rPr>
                  <w:rFonts w:asciiTheme="majorBidi" w:hAnsiTheme="majorBidi" w:cstheme="majorBidi"/>
                </w:rPr>
                <w:t>lience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A7ADE4F" w14:textId="65FB6F57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8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261749752"/>
          <w:placeholder>
            <w:docPart w:val="DCF549438FE2480A9BAF029EFA131978"/>
          </w:placeholder>
        </w:sdtPr>
        <w:sdtContent>
          <w:r w:rsidRPr="00EC0BB1">
            <w:rPr>
              <w:rFonts w:asciiTheme="majorBidi" w:hAnsiTheme="majorBidi" w:cstheme="majorBidi"/>
            </w:rPr>
            <w:t>Summary of top full models for each drought instance</w:t>
          </w:r>
          <w:r w:rsidR="00DE1F7F">
            <w:rPr>
              <w:rFonts w:asciiTheme="majorBidi" w:hAnsiTheme="majorBidi" w:cstheme="majorBidi"/>
            </w:rPr>
            <w:t>, where</w:t>
          </w:r>
          <w:r w:rsidRPr="00EC0BB1">
            <w:rPr>
              <w:rFonts w:asciiTheme="majorBidi" w:hAnsiTheme="majorBidi" w:cstheme="majorBidi"/>
            </w:rPr>
            <w:t xml:space="preserve"> </w:t>
          </w:r>
          <w:r w:rsidRPr="00EC0BB1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4EA3D66" w14:textId="02345B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9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62685366"/>
          <w:placeholder>
            <w:docPart w:val="1604DCCCB2CA4853AE1EFAA099B99418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-1723431591"/>
              <w:placeholder>
                <w:docPart w:val="3B470909696B4A39B343F0060DBF9D72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Rt</w:t>
              </w:r>
              <w:r>
                <w:rPr>
                  <w:rFonts w:asciiTheme="majorBidi" w:hAnsiTheme="majorBidi" w:cstheme="majorBidi"/>
                  <w:i/>
                  <w:iCs/>
                  <w:vertAlign w:val="subscript"/>
                </w:rPr>
                <w:t>ARIMA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40846A6" w14:textId="09E3C6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0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85131582"/>
          <w:placeholder>
            <w:docPart w:val="7518C869710A456D9B856FE80B8A47D3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60685039"/>
              <w:placeholder>
                <w:docPart w:val="C7B29ADEA4F6485795FBFE82B96E94CB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c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3754883" w14:textId="45EC348E" w:rsidR="00EC0BB1" w:rsidRDefault="00EC0BB1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57919875"/>
          <w:placeholder>
            <w:docPart w:val="8E4B0B0689C944708AF897AFA86499AC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947981903"/>
              <w:placeholder>
                <w:docPart w:val="55BE1CE3F6FC4ABAA2CBD1007BB37B81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11A8FF82" w14:textId="1B5EE27D" w:rsidR="00DE1F7F" w:rsidRDefault="00DE1F7F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0D9EFE5A" w14:textId="56594920" w:rsidR="008A4751" w:rsidRPr="008E2B1F" w:rsidRDefault="008E2B1F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Cs/>
            <w:sz w:val="36"/>
            <w:szCs w:val="36"/>
          </w:rPr>
          <w:alias w:val="Insert short legend here"/>
          <w:tag w:val="Insert short legend here"/>
          <w:id w:val="-141425991"/>
          <w:placeholder>
            <w:docPart w:val="1679F0527C584C6B8AE1A6B43AD59968"/>
          </w:placeholder>
        </w:sdtPr>
        <w:sdtContent>
          <w:r>
            <w:rPr>
              <w:rFonts w:asciiTheme="majorBidi" w:hAnsiTheme="majorBidi" w:cstheme="majorBidi"/>
            </w:rPr>
            <w:t xml:space="preserve">Time series of Palmer Drought Severity Index (PDSI) for </w:t>
          </w:r>
          <w:r w:rsidR="00DE1F7F">
            <w:rPr>
              <w:rFonts w:asciiTheme="majorBidi" w:hAnsiTheme="majorBidi" w:cstheme="majorBidi"/>
            </w:rPr>
            <w:t>the 2 years prior and after each focal drought.</w:t>
          </w:r>
          <w:r>
            <w:rPr>
              <w:rFonts w:asciiTheme="majorBidi" w:hAnsiTheme="majorBidi" w:cstheme="majorBidi"/>
            </w:rPr>
            <w:t xml:space="preserve"> </w:t>
          </w:r>
        </w:sdtContent>
      </w:sdt>
    </w:p>
    <w:p w14:paraId="38F38AA7" w14:textId="6784B442" w:rsidR="008E2B1F" w:rsidRPr="008E2B1F" w:rsidRDefault="008E2B1F" w:rsidP="004B007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327551495"/>
          <w:placeholder>
            <w:docPart w:val="0198F3FC1DBB47F68B83B7F079BE3A7F"/>
          </w:placeholder>
        </w:sdtPr>
        <w:sdtEndPr>
          <w:rPr>
            <w:rFonts w:asciiTheme="majorBidi" w:hAnsiTheme="majorBidi" w:cstheme="majorBidi"/>
          </w:rPr>
        </w:sdtEndPr>
        <w:sdtContent>
          <w:r>
            <w:rPr>
              <w:rFonts w:asciiTheme="majorBidi" w:hAnsiTheme="majorBidi" w:cstheme="majorBidi"/>
            </w:rPr>
            <w:t>Map of ForestGEO plot showing topographic wetness index and location of cored trees.</w:t>
          </w:r>
        </w:sdtContent>
      </w:sdt>
    </w:p>
    <w:p w14:paraId="3EA88B0C" w14:textId="60FC24C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466347163"/>
          <w:placeholder>
            <w:docPart w:val="C33C5CA22516443CACF5661A9C4A4B04"/>
          </w:placeholder>
        </w:sdtPr>
        <w:sdtContent>
          <w:r>
            <w:rPr>
              <w:rFonts w:asciiTheme="majorBidi" w:hAnsiTheme="majorBidi" w:cstheme="majorBidi"/>
            </w:rPr>
            <w:t>Distribution of reconstructed tree heights across drought years.</w:t>
          </w:r>
        </w:sdtContent>
      </w:sdt>
    </w:p>
    <w:p w14:paraId="4A5EE26A" w14:textId="04720284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975839919"/>
          <w:placeholder>
            <w:docPart w:val="8589FE015C6044038770B3AFACF532E0"/>
          </w:placeholder>
        </w:sdtPr>
        <w:sdtContent>
          <w:r w:rsidR="004B0076">
            <w:rPr>
              <w:rFonts w:asciiTheme="majorBidi" w:hAnsiTheme="majorBidi" w:cstheme="majorBidi"/>
            </w:rPr>
            <w:t xml:space="preserve">Distribution of independent variables by species. </w:t>
          </w:r>
        </w:sdtContent>
      </w:sdt>
    </w:p>
    <w:p w14:paraId="5B77B665" w14:textId="628DE47F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782683081"/>
          <w:placeholder>
            <w:docPart w:val="539A14AE58AF48BC8152EFF2B7C31302"/>
          </w:placeholder>
        </w:sdtPr>
        <w:sdtContent>
          <w:r w:rsidR="004B0076">
            <w:rPr>
              <w:rFonts w:asciiTheme="majorBidi" w:hAnsiTheme="majorBidi" w:cstheme="majorBidi"/>
            </w:rPr>
            <w:t xml:space="preserve">Comparison of </w:t>
          </w:r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</w:rPr>
            <w:t xml:space="preserve"> and 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  <w:i/>
              <w:iCs/>
              <w:vertAlign w:val="subscript"/>
            </w:rPr>
            <w:t>ARIMA</w:t>
          </w:r>
          <w:proofErr w:type="spellEnd"/>
          <w:r w:rsidR="004B0076">
            <w:rPr>
              <w:rFonts w:asciiTheme="majorBidi" w:hAnsiTheme="majorBidi" w:cstheme="majorBidi"/>
            </w:rPr>
            <w:t xml:space="preserve"> results, with residuals, for each drought scenario. </w:t>
          </w:r>
        </w:sdtContent>
      </w:sdt>
    </w:p>
    <w:p w14:paraId="65F7DC7E" w14:textId="305CA26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893006039"/>
          <w:placeholder>
            <w:docPart w:val="24B74E1EDAA1465386E6DEA24C1A55A2"/>
          </w:placeholder>
        </w:sdtPr>
        <w:sdtContent>
          <w:r w:rsidR="004B0076" w:rsidRPr="004B0076">
            <w:rPr>
              <w:rFonts w:asciiTheme="majorBidi" w:hAnsiTheme="majorBidi" w:cstheme="majorBidi"/>
            </w:rPr>
            <w:t xml:space="preserve">Density plot of </w:t>
          </w:r>
          <w:r w:rsidR="004B0076">
            <w:rPr>
              <w:rFonts w:asciiTheme="majorBidi" w:hAnsiTheme="majorBidi" w:cstheme="majorBidi"/>
            </w:rPr>
            <w:t>drought r</w:t>
          </w:r>
          <w:r w:rsidR="004B0076" w:rsidRPr="004B0076">
            <w:rPr>
              <w:rFonts w:asciiTheme="majorBidi" w:hAnsiTheme="majorBidi" w:cstheme="majorBidi"/>
            </w:rPr>
            <w:t>ecovery (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Rc</w:t>
          </w:r>
          <w:proofErr w:type="spellEnd"/>
          <w:r w:rsidR="004B0076" w:rsidRPr="004B0076">
            <w:rPr>
              <w:rFonts w:asciiTheme="majorBidi" w:hAnsiTheme="majorBidi" w:cstheme="majorBidi"/>
            </w:rPr>
            <w:t>) values for each focal</w:t>
          </w:r>
          <w:r w:rsidR="004B0076">
            <w:rPr>
              <w:rFonts w:asciiTheme="majorBidi" w:hAnsiTheme="majorBidi" w:cstheme="majorBidi"/>
            </w:rPr>
            <w:t xml:space="preserve"> drought</w:t>
          </w:r>
          <w:r w:rsidR="004B0076" w:rsidRPr="004B0076">
            <w:rPr>
              <w:rFonts w:asciiTheme="majorBidi" w:hAnsiTheme="majorBidi" w:cstheme="majorBidi"/>
            </w:rPr>
            <w:t xml:space="preserve"> year</w:t>
          </w:r>
          <w:r w:rsidR="004B0076">
            <w:rPr>
              <w:rFonts w:asciiTheme="majorBidi" w:hAnsiTheme="majorBidi" w:cstheme="majorBidi"/>
            </w:rPr>
            <w:t xml:space="preserve">. </w:t>
          </w:r>
        </w:sdtContent>
      </w:sdt>
    </w:p>
    <w:p w14:paraId="391847E2" w14:textId="2CC76AFD" w:rsidR="004E6A7C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509298133"/>
          <w:placeholder>
            <w:docPart w:val="2FC17AB0477041E6B20738838BC74FF4"/>
          </w:placeholder>
        </w:sdtPr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-1892111217"/>
              <w:placeholder>
                <w:docPart w:val="457190E5004E4DFC809BE91652223936"/>
              </w:placeholder>
            </w:sdtPr>
            <w:sdtContent>
              <w:r w:rsidR="004B0076">
                <w:rPr>
                  <w:rFonts w:asciiTheme="majorBidi" w:hAnsiTheme="majorBidi" w:cstheme="majorBidi"/>
                </w:rPr>
                <w:t>Drought recovery (</w:t>
              </w:r>
              <w:proofErr w:type="spellStart"/>
              <w:r w:rsidR="004B0076"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 w:rsidR="004B0076">
                <w:rPr>
                  <w:rFonts w:asciiTheme="majorBidi" w:hAnsiTheme="majorBidi" w:cstheme="majorBidi"/>
                </w:rPr>
                <w:t>) across species for the three focal droughts.</w:t>
              </w:r>
            </w:sdtContent>
          </w:sdt>
        </w:sdtContent>
      </w:sdt>
    </w:p>
    <w:p w14:paraId="0F6B2BC2" w14:textId="646381E0" w:rsidR="00EC0BB1" w:rsidRDefault="00EC0BB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A4B78B9" w14:textId="1F909386" w:rsidR="007B2073" w:rsidRPr="008E2B1F" w:rsidRDefault="007B2073" w:rsidP="007B2073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Methods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744958289"/>
          <w:placeholder>
            <w:docPart w:val="42AAC7CE175A42CEA8AEDD5292805A66"/>
          </w:placeholder>
        </w:sdtPr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1441327881"/>
              <w:placeholder>
                <w:docPart w:val="63F676748CBB42C4AD93C91646B1A2DF"/>
              </w:placeholder>
            </w:sdtPr>
            <w:sdtContent>
              <w:r>
                <w:rPr>
                  <w:rFonts w:asciiTheme="majorBidi" w:hAnsiTheme="majorBidi" w:cstheme="majorBidi"/>
                </w:rPr>
                <w:t>Further Package Citations</w:t>
              </w:r>
            </w:sdtContent>
          </w:sdt>
        </w:sdtContent>
      </w:sdt>
    </w:p>
    <w:p w14:paraId="746F7585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2DEC6E0" w14:textId="625F132C" w:rsidR="004B0076" w:rsidRPr="00F550E9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-1744719146"/>
          <w:placeholder>
            <w:docPart w:val="4CC9AE1DE2974F55BDD257C1BEBA8BA0"/>
          </w:placeholder>
          <w:text/>
        </w:sdtPr>
        <w:sdtContent>
          <w:r>
            <w:rPr>
              <w:rFonts w:asciiTheme="majorBidi" w:hAnsiTheme="majorBidi" w:cstheme="majorBidi"/>
            </w:rPr>
            <w:t>Monthly Palmer Drought Severity Index (PDSI), and its rank among all years between 1950 and 2009 (driest=1), for focal droughts.</w:t>
          </w:r>
        </w:sdtContent>
      </w:sdt>
    </w:p>
    <w:p w14:paraId="676863AA" w14:textId="4D9980D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4B0076" w14:paraId="5B8F327C" w14:textId="77777777" w:rsidTr="00BE42A3">
        <w:trPr>
          <w:trHeight w:val="327"/>
        </w:trPr>
        <w:tc>
          <w:tcPr>
            <w:tcW w:w="837" w:type="dxa"/>
            <w:tcBorders>
              <w:top w:val="single" w:sz="8" w:space="0" w:color="000000"/>
              <w:bottom w:val="single" w:sz="4" w:space="0" w:color="auto"/>
            </w:tcBorders>
          </w:tcPr>
          <w:p w14:paraId="7E07742E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4" w:space="0" w:color="auto"/>
            </w:tcBorders>
          </w:tcPr>
          <w:p w14:paraId="7F00F760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4" w:space="0" w:color="auto"/>
            </w:tcBorders>
          </w:tcPr>
          <w:p w14:paraId="631F2904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  <w:bottom w:val="single" w:sz="4" w:space="0" w:color="auto"/>
            </w:tcBorders>
          </w:tcPr>
          <w:p w14:paraId="3D756422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4B0076" w14:paraId="2FCCA192" w14:textId="77777777" w:rsidTr="00BE42A3">
        <w:trPr>
          <w:trHeight w:val="522"/>
        </w:trPr>
        <w:tc>
          <w:tcPr>
            <w:tcW w:w="837" w:type="dxa"/>
            <w:tcBorders>
              <w:top w:val="single" w:sz="4" w:space="0" w:color="auto"/>
            </w:tcBorders>
          </w:tcPr>
          <w:p w14:paraId="1F90997D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095D0D1B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51CC7D3B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2CED11A8" w14:textId="77777777" w:rsidR="004B0076" w:rsidRDefault="004B0076" w:rsidP="007B2073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DCB2FFA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16FC4A69" w14:textId="77777777" w:rsidR="004B0076" w:rsidRDefault="004B0076" w:rsidP="007B2073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7BF67A6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34F82C6A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615287D7" w14:textId="77777777" w:rsidTr="007B2073">
        <w:trPr>
          <w:trHeight w:val="239"/>
        </w:trPr>
        <w:tc>
          <w:tcPr>
            <w:tcW w:w="837" w:type="dxa"/>
          </w:tcPr>
          <w:p w14:paraId="585F27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557440FD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7EE1FB2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3542DE2F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5175B079" w14:textId="77777777" w:rsidTr="007B2073">
        <w:trPr>
          <w:trHeight w:val="239"/>
        </w:trPr>
        <w:tc>
          <w:tcPr>
            <w:tcW w:w="837" w:type="dxa"/>
          </w:tcPr>
          <w:p w14:paraId="363229FC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D816B15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28F5E9DC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D195F9B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21B1F915" w14:textId="77777777" w:rsidTr="007B2073">
        <w:trPr>
          <w:trHeight w:val="398"/>
        </w:trPr>
        <w:tc>
          <w:tcPr>
            <w:tcW w:w="837" w:type="dxa"/>
          </w:tcPr>
          <w:p w14:paraId="2AFFF2D7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813F6A0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70E92DC4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3C8DA9A5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35B31CA" w14:textId="77777777" w:rsidTr="007B2073">
        <w:trPr>
          <w:trHeight w:val="398"/>
        </w:trPr>
        <w:tc>
          <w:tcPr>
            <w:tcW w:w="837" w:type="dxa"/>
          </w:tcPr>
          <w:p w14:paraId="43AD61D0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6D8E317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30C9852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153C3F75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5C37D72C" w14:textId="77777777" w:rsidTr="007B2073">
        <w:trPr>
          <w:trHeight w:val="239"/>
        </w:trPr>
        <w:tc>
          <w:tcPr>
            <w:tcW w:w="837" w:type="dxa"/>
          </w:tcPr>
          <w:p w14:paraId="1C91EB66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250079CE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1E4D8DD5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2046EE7C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3D61BB47" w14:textId="77777777" w:rsidTr="007B2073">
        <w:trPr>
          <w:trHeight w:val="239"/>
        </w:trPr>
        <w:tc>
          <w:tcPr>
            <w:tcW w:w="837" w:type="dxa"/>
          </w:tcPr>
          <w:p w14:paraId="6546A1CD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1BA281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DA1B6EE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7FF38C7E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A87DC2F" w14:textId="77777777" w:rsidTr="007B2073">
        <w:trPr>
          <w:trHeight w:val="398"/>
        </w:trPr>
        <w:tc>
          <w:tcPr>
            <w:tcW w:w="837" w:type="dxa"/>
          </w:tcPr>
          <w:p w14:paraId="695A7638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7643F8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A1A6413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17E04B8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2684205" w14:textId="77777777" w:rsidTr="007B2073">
        <w:trPr>
          <w:trHeight w:val="398"/>
        </w:trPr>
        <w:tc>
          <w:tcPr>
            <w:tcW w:w="837" w:type="dxa"/>
          </w:tcPr>
          <w:p w14:paraId="7916F301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007557D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0B78AEE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0C598C4E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C413613" w14:textId="77777777" w:rsidTr="007B2073">
        <w:trPr>
          <w:trHeight w:val="239"/>
        </w:trPr>
        <w:tc>
          <w:tcPr>
            <w:tcW w:w="837" w:type="dxa"/>
          </w:tcPr>
          <w:p w14:paraId="54B9AC6B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72186AE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2DCAC8B6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5782B406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1155C9DF" w14:textId="77777777" w:rsidTr="007B2073">
        <w:trPr>
          <w:trHeight w:val="239"/>
        </w:trPr>
        <w:tc>
          <w:tcPr>
            <w:tcW w:w="837" w:type="dxa"/>
          </w:tcPr>
          <w:p w14:paraId="7CC466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5963574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E8D58B7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4F913973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6BF9F449" w14:textId="77777777" w:rsidTr="007B2073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32E225E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3BE92606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7A647EA8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7C5BE1FF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AC7336E" w14:textId="77777777" w:rsidR="00DC49C4" w:rsidRDefault="00DC49C4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47F4AA2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5E38F76" w14:textId="770CE377" w:rsidR="004B0076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47641484"/>
          <w:placeholder>
            <w:docPart w:val="DC151CD50B654DED96D248829C026F53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bark thickness (mm) as a function of diameter at breast height without bark (mm).</w:t>
          </w:r>
        </w:sdtContent>
      </w:sdt>
      <w:bookmarkStart w:id="0" w:name="_Hlk52094018"/>
    </w:p>
    <w:p w14:paraId="2CA3A1E5" w14:textId="051EBEBB" w:rsidR="004B0076" w:rsidRDefault="005E5FB7" w:rsidP="004B0076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CE6BBF0" wp14:editId="60C61C42">
            <wp:simplePos x="0" y="0"/>
            <wp:positionH relativeFrom="column">
              <wp:posOffset>858437</wp:posOffset>
            </wp:positionH>
            <wp:positionV relativeFrom="paragraph">
              <wp:posOffset>6985</wp:posOffset>
            </wp:positionV>
            <wp:extent cx="4222142" cy="232488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42" cy="23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097D4" w14:textId="3E15B4CE" w:rsidR="004B0076" w:rsidRPr="005E5FB7" w:rsidRDefault="004B0076" w:rsidP="004B0076">
      <w:pPr>
        <w:widowControl w:val="0"/>
        <w:autoSpaceDE w:val="0"/>
        <w:autoSpaceDN w:val="0"/>
        <w:adjustRightInd w:val="0"/>
        <w:spacing w:line="360" w:lineRule="auto"/>
        <w:rPr>
          <w:szCs w:val="32"/>
        </w:rPr>
      </w:pPr>
    </w:p>
    <w:bookmarkEnd w:id="0"/>
    <w:p w14:paraId="22FD4265" w14:textId="2B36ED1D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53342E8" w14:textId="0FCFD14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29C04A8" w14:textId="266B6A8A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1E2EAE1" w14:textId="79597CC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9158DC0" w14:textId="4AEC086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C0AD817" w14:textId="2710DC8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CE9B9CE" w14:textId="06619906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D739CE9" w14:textId="77777777" w:rsidR="005E5FB7" w:rsidRDefault="005E5FB7" w:rsidP="005E5FB7">
      <w:pPr>
        <w:pStyle w:val="BodyText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r>
        <w:rPr>
          <w:i/>
        </w:rPr>
        <w:t>grandifolia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238A75D0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D1B1A28" w14:textId="408759BD" w:rsidR="005E5FB7" w:rsidRPr="00F550E9" w:rsidRDefault="005E5FB7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646548951"/>
          <w:placeholder>
            <w:docPart w:val="0D13145676E24707B00E683717AADB18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height (m) as a function of DBH (cm).</w:t>
          </w:r>
        </w:sdtContent>
      </w:sdt>
    </w:p>
    <w:p w14:paraId="4CF2BDD9" w14:textId="696077A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5E5FB7" w14:paraId="232EC216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49D98A60" w14:textId="45D405F4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99E58DF" w14:textId="0595A4BF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AC42E3E" w14:textId="2F195933" w:rsidR="005E5FB7" w:rsidRP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E5FB7" w14:paraId="039CD179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242E00F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cordiformis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A9A8E32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64DD979" w14:textId="77777777" w:rsid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5E5FB7" w14:paraId="06846B92" w14:textId="77777777" w:rsidTr="007B2073">
        <w:trPr>
          <w:trHeight w:val="239"/>
        </w:trPr>
        <w:tc>
          <w:tcPr>
            <w:tcW w:w="2225" w:type="dxa"/>
          </w:tcPr>
          <w:p w14:paraId="321CD29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16C8D211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12F8169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5E5FB7" w14:paraId="2A0648E7" w14:textId="77777777" w:rsidTr="007B2073">
        <w:trPr>
          <w:trHeight w:val="239"/>
        </w:trPr>
        <w:tc>
          <w:tcPr>
            <w:tcW w:w="2225" w:type="dxa"/>
          </w:tcPr>
          <w:p w14:paraId="211F6C06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4D7FED8F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FC95673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5E5FB7" w14:paraId="5A0AD6EC" w14:textId="77777777" w:rsidTr="007B2073">
        <w:trPr>
          <w:trHeight w:val="239"/>
        </w:trPr>
        <w:tc>
          <w:tcPr>
            <w:tcW w:w="2225" w:type="dxa"/>
          </w:tcPr>
          <w:p w14:paraId="4E2798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6014B3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153980B2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5E5FB7" w14:paraId="4AA20D72" w14:textId="77777777" w:rsidTr="007B2073">
        <w:trPr>
          <w:trHeight w:val="288"/>
        </w:trPr>
        <w:tc>
          <w:tcPr>
            <w:tcW w:w="2225" w:type="dxa"/>
          </w:tcPr>
          <w:p w14:paraId="6CE406A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Fagus grandifolia</w:t>
            </w:r>
          </w:p>
        </w:tc>
        <w:tc>
          <w:tcPr>
            <w:tcW w:w="2836" w:type="dxa"/>
          </w:tcPr>
          <w:p w14:paraId="02E03C9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6F813383" w14:textId="77777777" w:rsidR="005E5FB7" w:rsidRDefault="005E5FB7" w:rsidP="007B2073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5E5FB7" w14:paraId="587EB632" w14:textId="77777777" w:rsidTr="007B2073">
        <w:trPr>
          <w:trHeight w:val="288"/>
        </w:trPr>
        <w:tc>
          <w:tcPr>
            <w:tcW w:w="2225" w:type="dxa"/>
          </w:tcPr>
          <w:p w14:paraId="45EAABB3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Liriodendron tulipifera</w:t>
            </w:r>
          </w:p>
        </w:tc>
        <w:tc>
          <w:tcPr>
            <w:tcW w:w="2836" w:type="dxa"/>
          </w:tcPr>
          <w:p w14:paraId="56C9D156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1770ABE2" w14:textId="77777777" w:rsidR="005E5FB7" w:rsidRDefault="005E5FB7" w:rsidP="007B2073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5E5FB7" w14:paraId="066D1C34" w14:textId="77777777" w:rsidTr="007B2073">
        <w:trPr>
          <w:trHeight w:val="239"/>
        </w:trPr>
        <w:tc>
          <w:tcPr>
            <w:tcW w:w="2225" w:type="dxa"/>
          </w:tcPr>
          <w:p w14:paraId="102085B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4AB77AE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7BF1CDB2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5E5FB7" w14:paraId="73F8A4D1" w14:textId="77777777" w:rsidTr="007B2073">
        <w:trPr>
          <w:trHeight w:val="239"/>
        </w:trPr>
        <w:tc>
          <w:tcPr>
            <w:tcW w:w="2225" w:type="dxa"/>
          </w:tcPr>
          <w:p w14:paraId="22DFB828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2836" w:type="dxa"/>
          </w:tcPr>
          <w:p w14:paraId="7BA8920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0CF6D290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5E5FB7" w14:paraId="72C14A56" w14:textId="77777777" w:rsidTr="007B2073">
        <w:trPr>
          <w:trHeight w:val="239"/>
        </w:trPr>
        <w:tc>
          <w:tcPr>
            <w:tcW w:w="2225" w:type="dxa"/>
          </w:tcPr>
          <w:p w14:paraId="24D7E33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093436B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3323780D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5E5FB7" w14:paraId="69C9C4FB" w14:textId="77777777" w:rsidTr="007B2073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7C4DA73F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A160C34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4ADF0B85" w14:textId="77777777" w:rsidR="005E5FB7" w:rsidRDefault="005E5FB7" w:rsidP="007B2073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7EBA1964" w14:textId="77777777" w:rsidR="00DC49C4" w:rsidRDefault="00DC49C4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2518B93F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FCD82AD" w14:textId="446D02FF" w:rsidR="005E5FB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0C69D592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03537" w14:paraId="0EEF6AC6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D5F2E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178E7B31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5018C03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60921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6078E6FB" w14:textId="77777777" w:rsidR="00303537" w:rsidRDefault="00303537" w:rsidP="007B2073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1942170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17796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27DD3259" w14:textId="77777777" w:rsidR="00303537" w:rsidRDefault="00303537" w:rsidP="007B2073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BE1356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9C9BB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0B1DBD2F" w14:textId="77777777" w:rsidR="00303537" w:rsidRDefault="00303537" w:rsidP="007B2073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7D5E3ED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DFF856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846BCE1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CC8E21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3195C0AE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90D9B84" w14:textId="77777777" w:rsidR="00303537" w:rsidRDefault="00303537" w:rsidP="007B2073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7A13FBA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6BAA3AAA" w14:textId="77777777" w:rsidR="00303537" w:rsidRDefault="00303537" w:rsidP="007B2073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C99757A" w14:textId="77777777" w:rsidR="00303537" w:rsidRDefault="00303537" w:rsidP="007B2073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63CD4E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6C0D7C6" w14:textId="77777777" w:rsidR="00303537" w:rsidRDefault="00303537" w:rsidP="007B2073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2F227456" w14:textId="77777777" w:rsidR="00303537" w:rsidRDefault="00303537" w:rsidP="007B2073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4F4879C5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395EF63" w14:textId="15410EE8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6A0D7F34" w14:textId="77777777" w:rsidR="00303537" w:rsidRDefault="00303537" w:rsidP="007B2073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2D5F0B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04807BDE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01CAFE4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794992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AC4CA3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A8E271A" w14:textId="77777777" w:rsidR="00303537" w:rsidRDefault="00303537" w:rsidP="007B2073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0A7ECDB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DA79577" w14:textId="77777777" w:rsidR="00303537" w:rsidRDefault="00303537" w:rsidP="007B2073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611DCCD9" w14:textId="77777777" w:rsidR="00303537" w:rsidRDefault="00303537" w:rsidP="007B2073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03537" w14:paraId="66ED485C" w14:textId="77777777" w:rsidTr="007B2073">
        <w:trPr>
          <w:trHeight w:val="192"/>
        </w:trPr>
        <w:tc>
          <w:tcPr>
            <w:tcW w:w="2244" w:type="dxa"/>
          </w:tcPr>
          <w:p w14:paraId="2A746BB6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F54E33B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069E3E8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7FD190B0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5A8B35D" w14:textId="77777777" w:rsidR="00303537" w:rsidRDefault="00303537" w:rsidP="007B2073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3F5C15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606F62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41F18CE" w14:textId="77777777" w:rsidR="00303537" w:rsidRDefault="00303537" w:rsidP="007B2073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807655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2EC8620D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8664837" w14:textId="77777777" w:rsidR="00303537" w:rsidRDefault="00303537" w:rsidP="007B2073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3F17508A" w14:textId="77777777" w:rsidTr="007B2073">
        <w:trPr>
          <w:trHeight w:val="236"/>
        </w:trPr>
        <w:tc>
          <w:tcPr>
            <w:tcW w:w="2244" w:type="dxa"/>
          </w:tcPr>
          <w:p w14:paraId="37FDDE38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2142DA4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1CBD41D2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2CF36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2240DC1" w14:textId="77777777" w:rsidR="00303537" w:rsidRDefault="00303537" w:rsidP="007B2073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4C30755C" w14:textId="77777777" w:rsidR="00303537" w:rsidRDefault="00303537" w:rsidP="007B2073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7A1338DD" w14:textId="77777777" w:rsidR="00303537" w:rsidRDefault="00303537" w:rsidP="007B2073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4E796C72" w14:textId="77777777" w:rsidR="00303537" w:rsidRDefault="00303537" w:rsidP="007B2073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23423C7D" w14:textId="77777777" w:rsidR="00303537" w:rsidRDefault="00303537" w:rsidP="007B2073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03537" w14:paraId="5CEEBF90" w14:textId="77777777" w:rsidTr="007B2073">
        <w:trPr>
          <w:trHeight w:val="214"/>
        </w:trPr>
        <w:tc>
          <w:tcPr>
            <w:tcW w:w="2244" w:type="dxa"/>
          </w:tcPr>
          <w:p w14:paraId="7C79A2C2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6165EA81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1DE244C9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0C759868" w14:textId="77777777" w:rsidR="00303537" w:rsidRDefault="00303537" w:rsidP="007B2073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166488E7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29E4C575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4877F48B" w14:textId="77777777" w:rsidR="00303537" w:rsidRDefault="00303537" w:rsidP="007B2073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3CED4692" w14:textId="77777777" w:rsidR="00303537" w:rsidRDefault="00303537" w:rsidP="007B2073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75B93337" w14:textId="77777777" w:rsidR="00303537" w:rsidRDefault="00303537" w:rsidP="007B2073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03537" w14:paraId="57335522" w14:textId="77777777" w:rsidTr="007B2073">
        <w:trPr>
          <w:trHeight w:val="256"/>
        </w:trPr>
        <w:tc>
          <w:tcPr>
            <w:tcW w:w="2244" w:type="dxa"/>
          </w:tcPr>
          <w:p w14:paraId="4E37D772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768" w:type="dxa"/>
          </w:tcPr>
          <w:p w14:paraId="4F510BFA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73454E4F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44DA1A65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E336B88" w14:textId="77777777" w:rsidR="00303537" w:rsidRDefault="00303537" w:rsidP="007B2073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15B12E41" w14:textId="77777777" w:rsidR="00303537" w:rsidRDefault="00303537" w:rsidP="007B2073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4948322E" w14:textId="77777777" w:rsidR="00303537" w:rsidRDefault="00303537" w:rsidP="007B2073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71B9DBE2" w14:textId="77777777" w:rsidR="00303537" w:rsidRDefault="00303537" w:rsidP="007B2073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023570C1" w14:textId="77777777" w:rsidR="00303537" w:rsidRDefault="00303537" w:rsidP="007B2073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03537" w14:paraId="14229329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6755DBF5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63E43858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55268DA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58D47B8" w14:textId="77777777" w:rsidR="00303537" w:rsidRDefault="00303537" w:rsidP="007B2073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18050D20" w14:textId="77777777" w:rsidR="00303537" w:rsidRDefault="00303537" w:rsidP="007B2073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14D54FB5" w14:textId="77777777" w:rsidR="00303537" w:rsidRDefault="00303537" w:rsidP="007B2073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565F8661" w14:textId="77777777" w:rsidR="00303537" w:rsidRDefault="00303537" w:rsidP="007B2073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29B316D9" w14:textId="77777777" w:rsidR="00303537" w:rsidRDefault="00303537" w:rsidP="007B2073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568053FA" w14:textId="77777777" w:rsidR="00303537" w:rsidRDefault="00303537" w:rsidP="007B2073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3BD9EA8F" w14:textId="599CC34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360CB47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63635E9C" w14:textId="77777777" w:rsidR="00303537" w:rsidRDefault="00303537" w:rsidP="00303537">
      <w:pPr>
        <w:pStyle w:val="BodyText"/>
        <w:spacing w:before="119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636179D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4F15404" w14:textId="23934241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2E68C8EF" w14:textId="313159B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03537" w14:paraId="7DFA74E4" w14:textId="77777777" w:rsidTr="007B2073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6986B73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02EA106" w14:textId="77777777" w:rsidR="00303537" w:rsidRDefault="00303537" w:rsidP="007B2073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7E4554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1DA910A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79F10B3E" w14:textId="77777777" w:rsidR="00303537" w:rsidRDefault="00303537" w:rsidP="007B2073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2F49404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283406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6EEE838F" w14:textId="77777777" w:rsidR="00303537" w:rsidRDefault="00303537" w:rsidP="007B2073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F39EC9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7C35A55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114973B" w14:textId="77777777" w:rsidR="00303537" w:rsidRDefault="00303537" w:rsidP="007B2073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015D771" w14:textId="77777777" w:rsidTr="007B2073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0C635374" w14:textId="77777777" w:rsidR="00303537" w:rsidRDefault="00303537" w:rsidP="007B2073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9855019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6A5EA97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4C975680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64DE4F67" w14:textId="77777777" w:rsidR="00303537" w:rsidRDefault="00303537" w:rsidP="007B2073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3F9919A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6F790EF3" w14:textId="77777777" w:rsidR="00303537" w:rsidRDefault="00303537" w:rsidP="007B2073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123F7BD6" w14:textId="77777777" w:rsidR="00303537" w:rsidRDefault="00303537" w:rsidP="007B2073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87E887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945771A" w14:textId="77777777" w:rsidR="00303537" w:rsidRDefault="00303537" w:rsidP="007B2073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18F6D353" w14:textId="77777777" w:rsidR="00303537" w:rsidRDefault="00303537" w:rsidP="007B2073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02F70324" w14:textId="77777777" w:rsidTr="007B2073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70F6DE0B" w14:textId="05C297AA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49B13D96" w14:textId="77777777" w:rsidR="00303537" w:rsidRDefault="00303537" w:rsidP="007B2073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F948B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70B55F3C" w14:textId="77777777" w:rsidR="00303537" w:rsidRDefault="00303537" w:rsidP="007B2073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7913790E" w14:textId="77777777" w:rsidR="00303537" w:rsidRDefault="00303537" w:rsidP="007B2073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B17FC7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623CDD68" w14:textId="77777777" w:rsidR="00303537" w:rsidRDefault="00303537" w:rsidP="007B2073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406D4F1" w14:textId="77777777" w:rsidR="00303537" w:rsidRDefault="00303537" w:rsidP="007B2073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5240C8D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73023F62" w14:textId="77777777" w:rsidR="00303537" w:rsidRDefault="00303537" w:rsidP="007B2073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38467B5A" w14:textId="77777777" w:rsidR="00303537" w:rsidRDefault="00303537" w:rsidP="007B2073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03537" w14:paraId="172905CC" w14:textId="77777777" w:rsidTr="007B2073">
        <w:trPr>
          <w:trHeight w:val="191"/>
        </w:trPr>
        <w:tc>
          <w:tcPr>
            <w:tcW w:w="2237" w:type="dxa"/>
          </w:tcPr>
          <w:p w14:paraId="59402E94" w14:textId="77777777" w:rsidR="00303537" w:rsidRDefault="00303537" w:rsidP="007B2073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0E47CDF2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73B46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6C317F0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41E3506A" w14:textId="77777777" w:rsidR="00303537" w:rsidRDefault="00303537" w:rsidP="007B2073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4890CB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5E5450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779664A0" w14:textId="77777777" w:rsidR="00303537" w:rsidRDefault="00303537" w:rsidP="007B2073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5F9F3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5F175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0A0FB1EA" w14:textId="77777777" w:rsidR="00303537" w:rsidRDefault="00303537" w:rsidP="007B2073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03537" w14:paraId="7A69EDBC" w14:textId="77777777" w:rsidTr="007B2073">
        <w:trPr>
          <w:trHeight w:val="235"/>
        </w:trPr>
        <w:tc>
          <w:tcPr>
            <w:tcW w:w="2237" w:type="dxa"/>
          </w:tcPr>
          <w:p w14:paraId="1BD027E5" w14:textId="77777777" w:rsidR="00303537" w:rsidRDefault="00303537" w:rsidP="007B2073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1B974C4B" w14:textId="77777777" w:rsidR="00303537" w:rsidRDefault="00303537" w:rsidP="007B2073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6569365" w14:textId="77777777" w:rsidR="00303537" w:rsidRDefault="00303537" w:rsidP="007B2073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12613B5F" w14:textId="77777777" w:rsidR="00303537" w:rsidRDefault="00303537" w:rsidP="007B2073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372F6F66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31D16543" w14:textId="77777777" w:rsidR="00303537" w:rsidRDefault="00303537" w:rsidP="007B2073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49268093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651F5AF2" w14:textId="77777777" w:rsidR="00303537" w:rsidRDefault="00303537" w:rsidP="007B2073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7EF0E40E" w14:textId="77777777" w:rsidR="00303537" w:rsidRDefault="00303537" w:rsidP="007B2073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03537" w14:paraId="0FAFA480" w14:textId="77777777" w:rsidTr="007B2073">
        <w:trPr>
          <w:trHeight w:val="213"/>
        </w:trPr>
        <w:tc>
          <w:tcPr>
            <w:tcW w:w="2237" w:type="dxa"/>
          </w:tcPr>
          <w:p w14:paraId="4CD240DA" w14:textId="77777777" w:rsidR="00303537" w:rsidRDefault="00303537" w:rsidP="007B2073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390ED944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9B1D907" w14:textId="77777777" w:rsidR="00303537" w:rsidRDefault="00303537" w:rsidP="007B2073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06DF946C" w14:textId="77777777" w:rsidR="00303537" w:rsidRDefault="00303537" w:rsidP="007B2073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4A4DB386" w14:textId="77777777" w:rsidR="00303537" w:rsidRDefault="00303537" w:rsidP="007B2073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21ECEFAD" w14:textId="77777777" w:rsidR="00303537" w:rsidRDefault="00303537" w:rsidP="007B2073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19B38B14" w14:textId="77777777" w:rsidR="00303537" w:rsidRDefault="00303537" w:rsidP="007B2073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17EB3FD5" w14:textId="77777777" w:rsidR="00303537" w:rsidRDefault="00303537" w:rsidP="007B2073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36FC7F62" w14:textId="77777777" w:rsidR="00303537" w:rsidRDefault="00303537" w:rsidP="007B2073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03537" w14:paraId="439BB071" w14:textId="77777777" w:rsidTr="007B2073">
        <w:trPr>
          <w:trHeight w:val="255"/>
        </w:trPr>
        <w:tc>
          <w:tcPr>
            <w:tcW w:w="2237" w:type="dxa"/>
          </w:tcPr>
          <w:p w14:paraId="60468A6E" w14:textId="77777777" w:rsidR="00303537" w:rsidRDefault="00303537" w:rsidP="007B2073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1" w:type="dxa"/>
          </w:tcPr>
          <w:p w14:paraId="0D398631" w14:textId="77777777" w:rsidR="00303537" w:rsidRDefault="00303537" w:rsidP="007B2073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72DDAC50" w14:textId="77777777" w:rsidR="00303537" w:rsidRDefault="00303537" w:rsidP="007B2073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3D2860D7" w14:textId="77777777" w:rsidR="00303537" w:rsidRDefault="00303537" w:rsidP="007B2073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5117E19C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C36FEC8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04D901B9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1423B920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981CCD4" w14:textId="77777777" w:rsidR="00303537" w:rsidRDefault="00303537" w:rsidP="007B2073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03537" w14:paraId="20077BCF" w14:textId="77777777" w:rsidTr="007B2073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46CCA735" w14:textId="77777777" w:rsidR="00303537" w:rsidRDefault="00303537" w:rsidP="007B2073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4377306" w14:textId="77777777" w:rsidR="00303537" w:rsidRDefault="00303537" w:rsidP="007B2073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E446DB1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32310834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1E1471C2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15CE22A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335D320F" w14:textId="77777777" w:rsidR="00303537" w:rsidRDefault="00303537" w:rsidP="007B2073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9564A42" w14:textId="77777777" w:rsidR="00303537" w:rsidRDefault="00303537" w:rsidP="007B2073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1E6B9388" w14:textId="77777777" w:rsidR="00303537" w:rsidRDefault="00303537" w:rsidP="007B2073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4D4B023E" w14:textId="507C3A4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B54FD3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2C44A96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82F8F25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115EADE" w14:textId="22FABCF4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).</w:t>
      </w:r>
    </w:p>
    <w:p w14:paraId="6B954690" w14:textId="78DBD75C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03537" w14:paraId="178FF68A" w14:textId="77777777" w:rsidTr="007B2073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09EC337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7F2DC1" w14:textId="77777777" w:rsidR="00303537" w:rsidRDefault="00303537" w:rsidP="007B2073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3B0B109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3287612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0EA69373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7734F7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0DBB390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62889EDB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E43306B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62A5522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7B4EC2B1" w14:textId="77777777" w:rsidR="00303537" w:rsidRDefault="00303537" w:rsidP="007B2073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09A13366" w14:textId="77777777" w:rsidTr="007B2073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08F1D7E4" w14:textId="77777777" w:rsidR="00303537" w:rsidRDefault="00303537" w:rsidP="007B2073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F3EB71" w14:textId="77777777" w:rsidR="00303537" w:rsidRDefault="00303537" w:rsidP="007B2073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689C2EE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4AC15B58" w14:textId="77777777" w:rsidR="00303537" w:rsidRDefault="00303537" w:rsidP="007B2073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76DA149C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755961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196CB0AD" w14:textId="77777777" w:rsidR="00303537" w:rsidRDefault="00303537" w:rsidP="007B2073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79C2A407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B1B8FD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2B68EE5D" w14:textId="77777777" w:rsidR="00303537" w:rsidRDefault="00303537" w:rsidP="007B2073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38D2A6B" w14:textId="77777777" w:rsidR="00303537" w:rsidRDefault="00303537" w:rsidP="007B2073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5A7B59E" w14:textId="77777777" w:rsidTr="007B2073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083D9285" w14:textId="30372041" w:rsidR="00303537" w:rsidRDefault="00303537" w:rsidP="007B2073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3D2AB037" w14:textId="77777777" w:rsidR="00303537" w:rsidRDefault="00303537" w:rsidP="007B2073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B6F4C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6AD9B5CF" w14:textId="77777777" w:rsidR="00303537" w:rsidRDefault="00303537" w:rsidP="007B2073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3D20AA87" w14:textId="77777777" w:rsidR="00303537" w:rsidRDefault="00303537" w:rsidP="007B2073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3ADF4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2945F4A" w14:textId="77777777" w:rsidR="00303537" w:rsidRDefault="00303537" w:rsidP="007B2073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21187213" w14:textId="77777777" w:rsidR="00303537" w:rsidRDefault="00303537" w:rsidP="007B2073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1DD14B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5970E488" w14:textId="77777777" w:rsidR="00303537" w:rsidRDefault="00303537" w:rsidP="007B2073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5AFC21C0" w14:textId="77777777" w:rsidR="00303537" w:rsidRDefault="00303537" w:rsidP="007B2073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03537" w14:paraId="33D99BA6" w14:textId="77777777" w:rsidTr="007B2073">
        <w:trPr>
          <w:trHeight w:val="191"/>
        </w:trPr>
        <w:tc>
          <w:tcPr>
            <w:tcW w:w="2229" w:type="dxa"/>
          </w:tcPr>
          <w:p w14:paraId="5DEF3355" w14:textId="77777777" w:rsidR="00303537" w:rsidRDefault="00303537" w:rsidP="007B2073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3C9121EA" w14:textId="77777777" w:rsidR="00303537" w:rsidRDefault="00303537" w:rsidP="007B2073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26CEE646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6A64E43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3B941B8D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3BF1B695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42F63B1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7B4677DC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59713931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67ABF9D2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4B9BD224" w14:textId="77777777" w:rsidR="00303537" w:rsidRDefault="00303537" w:rsidP="007B2073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2E806FC3" w14:textId="77777777" w:rsidTr="007B2073">
        <w:trPr>
          <w:trHeight w:val="234"/>
        </w:trPr>
        <w:tc>
          <w:tcPr>
            <w:tcW w:w="2229" w:type="dxa"/>
          </w:tcPr>
          <w:p w14:paraId="3E3510B6" w14:textId="77777777" w:rsidR="00303537" w:rsidRDefault="00303537" w:rsidP="007B2073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4CEF50E" w14:textId="77777777" w:rsidR="00303537" w:rsidRDefault="00303537" w:rsidP="007B2073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629BD2E1" w14:textId="77777777" w:rsidR="00303537" w:rsidRDefault="00303537" w:rsidP="007B2073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0EF5F5CE" w14:textId="77777777" w:rsidR="00303537" w:rsidRDefault="00303537" w:rsidP="007B2073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CE3A12D" w14:textId="77777777" w:rsidR="00303537" w:rsidRDefault="00303537" w:rsidP="007B2073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13AAFDD0" w14:textId="77777777" w:rsidR="00303537" w:rsidRDefault="00303537" w:rsidP="007B2073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21D7CC76" w14:textId="77777777" w:rsidR="00303537" w:rsidRDefault="00303537" w:rsidP="007B2073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6ECB91AC" w14:textId="77777777" w:rsidR="00303537" w:rsidRDefault="00303537" w:rsidP="007B2073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12A06647" w14:textId="77777777" w:rsidR="00303537" w:rsidRDefault="00303537" w:rsidP="007B2073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03537" w14:paraId="337A0000" w14:textId="77777777" w:rsidTr="007B2073">
        <w:trPr>
          <w:trHeight w:val="213"/>
        </w:trPr>
        <w:tc>
          <w:tcPr>
            <w:tcW w:w="2229" w:type="dxa"/>
          </w:tcPr>
          <w:p w14:paraId="104C47A3" w14:textId="77777777" w:rsidR="00303537" w:rsidRDefault="00303537" w:rsidP="007B2073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5964E9BE" w14:textId="77777777" w:rsidR="00303537" w:rsidRDefault="00303537" w:rsidP="007B2073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0F67FA57" w14:textId="77777777" w:rsidR="00303537" w:rsidRDefault="00303537" w:rsidP="007B2073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2FB86B1" w14:textId="77777777" w:rsidR="00303537" w:rsidRDefault="00303537" w:rsidP="007B2073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266AF8CA" w14:textId="77777777" w:rsidR="00303537" w:rsidRDefault="00303537" w:rsidP="007B2073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70D7119B" w14:textId="77777777" w:rsidR="00303537" w:rsidRDefault="00303537" w:rsidP="007B2073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05CB584E" w14:textId="77777777" w:rsidR="00303537" w:rsidRDefault="00303537" w:rsidP="007B2073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65075883" w14:textId="77777777" w:rsidR="00303537" w:rsidRDefault="00303537" w:rsidP="007B2073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65DB91EC" w14:textId="77777777" w:rsidR="00303537" w:rsidRDefault="00303537" w:rsidP="007B2073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03537" w14:paraId="054AD462" w14:textId="77777777" w:rsidTr="007B2073">
        <w:trPr>
          <w:trHeight w:val="254"/>
        </w:trPr>
        <w:tc>
          <w:tcPr>
            <w:tcW w:w="2229" w:type="dxa"/>
          </w:tcPr>
          <w:p w14:paraId="6A5EBDBD" w14:textId="77777777" w:rsidR="00303537" w:rsidRDefault="00303537" w:rsidP="007B2073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  <w:tc>
          <w:tcPr>
            <w:tcW w:w="808" w:type="dxa"/>
          </w:tcPr>
          <w:p w14:paraId="4FA1EF46" w14:textId="77777777" w:rsidR="00303537" w:rsidRDefault="00303537" w:rsidP="007B2073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126534B0" w14:textId="77777777" w:rsidR="00303537" w:rsidRDefault="00303537" w:rsidP="007B2073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4FA2F8C3" w14:textId="77777777" w:rsidR="00303537" w:rsidRDefault="00303537" w:rsidP="007B2073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3A2E2CDA" w14:textId="77777777" w:rsidR="00303537" w:rsidRDefault="00303537" w:rsidP="007B2073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87B8323" w14:textId="77777777" w:rsidR="00303537" w:rsidRDefault="00303537" w:rsidP="007B2073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55628452" w14:textId="77777777" w:rsidR="00303537" w:rsidRDefault="00303537" w:rsidP="007B2073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3F7B16E1" w14:textId="77777777" w:rsidR="00303537" w:rsidRDefault="00303537" w:rsidP="007B2073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70298E73" w14:textId="77777777" w:rsidR="00303537" w:rsidRDefault="00303537" w:rsidP="007B2073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03537" w14:paraId="31F39875" w14:textId="77777777" w:rsidTr="007B2073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22C257CB" w14:textId="77777777" w:rsidR="00303537" w:rsidRDefault="00303537" w:rsidP="007B2073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14AED653" w14:textId="77777777" w:rsidR="00303537" w:rsidRDefault="00303537" w:rsidP="007B2073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1260DDE3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292CF5A1" w14:textId="77777777" w:rsidR="00303537" w:rsidRDefault="00303537" w:rsidP="007B2073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CD7E2C0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4122C19B" w14:textId="77777777" w:rsidR="00303537" w:rsidRDefault="00303537" w:rsidP="007B2073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6D6A39B0" w14:textId="77777777" w:rsidR="00303537" w:rsidRDefault="00303537" w:rsidP="007B2073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1F3401BC" w14:textId="77777777" w:rsidR="00303537" w:rsidRDefault="00303537" w:rsidP="007B2073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2933593F" w14:textId="77777777" w:rsidR="00303537" w:rsidRDefault="00303537" w:rsidP="007B2073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24E1DEEE" w14:textId="60E2F22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p w14:paraId="7D858B49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073D62B0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530FDF6A" w14:textId="77777777" w:rsidR="00DC49C4" w:rsidRDefault="00DC49C4">
      <w:pPr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en-US"/>
        </w:rPr>
        <w:br w:type="page"/>
      </w:r>
    </w:p>
    <w:p w14:paraId="74D36052" w14:textId="5984B490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resilience (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>).</w:t>
      </w:r>
    </w:p>
    <w:p w14:paraId="7EFD1522" w14:textId="284EF51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03537" w14:paraId="239389BC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2DD128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61CA2C6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39D8F0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E85BFB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3C1888BA" w14:textId="77777777" w:rsidR="00303537" w:rsidRDefault="00303537" w:rsidP="007B2073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44218B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46BB1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12DA5200" w14:textId="77777777" w:rsidR="00303537" w:rsidRDefault="00303537" w:rsidP="007B2073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5C88932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E813D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3F25AE11" w14:textId="77777777" w:rsidR="00303537" w:rsidRDefault="00303537" w:rsidP="007B2073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7C366D58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E17B6AE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EC812B2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C81F646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0D1E3CD" w14:textId="77777777" w:rsidR="00303537" w:rsidRDefault="00303537" w:rsidP="007B2073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F1CF96E" w14:textId="77777777" w:rsidR="00303537" w:rsidRDefault="00303537" w:rsidP="007B2073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599AF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3E13BDD" w14:textId="77777777" w:rsidR="00303537" w:rsidRDefault="00303537" w:rsidP="007B2073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2C27F2E" w14:textId="77777777" w:rsidR="00303537" w:rsidRDefault="00303537" w:rsidP="007B2073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1A95BEC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7DC4EBE6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069AD051" w14:textId="77777777" w:rsidR="00303537" w:rsidRDefault="00303537" w:rsidP="007B2073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779BBC9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F0DB278" w14:textId="382CCB44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5B8475D7" w14:textId="77777777" w:rsidR="00303537" w:rsidRDefault="00303537" w:rsidP="007B2073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A9A78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E8D9C0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39A756D1" w14:textId="77777777" w:rsidR="00303537" w:rsidRDefault="00303537" w:rsidP="007B2073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63BA5216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7DEBFEBD" w14:textId="77777777" w:rsidR="00303537" w:rsidRDefault="00303537" w:rsidP="007B2073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61989650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35CB6C6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80B8AFB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4DDFA2EA" w14:textId="77777777" w:rsidR="00303537" w:rsidRDefault="00303537" w:rsidP="007B2073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03537" w14:paraId="11B0A69E" w14:textId="77777777" w:rsidTr="007B2073">
        <w:trPr>
          <w:trHeight w:val="192"/>
        </w:trPr>
        <w:tc>
          <w:tcPr>
            <w:tcW w:w="2244" w:type="dxa"/>
          </w:tcPr>
          <w:p w14:paraId="3425BA27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2663437C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4920B34E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68B873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31CEEE39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6A95BE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0DC38E84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23F0B5D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67A3A51B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C01F11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418B2253" w14:textId="77777777" w:rsidR="00303537" w:rsidRDefault="00303537" w:rsidP="007B2073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1695D33C" w14:textId="77777777" w:rsidTr="007B2073">
        <w:trPr>
          <w:trHeight w:val="236"/>
        </w:trPr>
        <w:tc>
          <w:tcPr>
            <w:tcW w:w="2244" w:type="dxa"/>
          </w:tcPr>
          <w:p w14:paraId="40F4B46B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06BA4F7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3487D6A9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5A42D4FB" w14:textId="77777777" w:rsidR="00303537" w:rsidRDefault="00303537" w:rsidP="007B2073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50F174E1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5A1DB174" w14:textId="77777777" w:rsidR="00303537" w:rsidRDefault="00303537" w:rsidP="007B2073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402DA78D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3281A217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32342C57" w14:textId="77777777" w:rsidR="00303537" w:rsidRDefault="00303537" w:rsidP="007B2073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03537" w14:paraId="12483AC0" w14:textId="77777777" w:rsidTr="007B2073">
        <w:trPr>
          <w:trHeight w:val="214"/>
        </w:trPr>
        <w:tc>
          <w:tcPr>
            <w:tcW w:w="2244" w:type="dxa"/>
          </w:tcPr>
          <w:p w14:paraId="0CD55F2B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70B0BB33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470A97C7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7C6D77B2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0E95CFAB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44C8B18" w14:textId="77777777" w:rsidR="00303537" w:rsidRDefault="00303537" w:rsidP="007B2073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2780E57F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16F10172" w14:textId="77777777" w:rsidR="00303537" w:rsidRDefault="00303537" w:rsidP="007B2073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36D130C1" w14:textId="77777777" w:rsidR="00303537" w:rsidRDefault="00303537" w:rsidP="007B2073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03537" w14:paraId="7ADC5560" w14:textId="77777777" w:rsidTr="007B2073">
        <w:trPr>
          <w:trHeight w:val="256"/>
        </w:trPr>
        <w:tc>
          <w:tcPr>
            <w:tcW w:w="2244" w:type="dxa"/>
          </w:tcPr>
          <w:p w14:paraId="78029B08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3" w:type="dxa"/>
          </w:tcPr>
          <w:p w14:paraId="17028675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6ECF66B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5BB63E63" w14:textId="77777777" w:rsidR="00303537" w:rsidRDefault="00303537" w:rsidP="007B2073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79843BCC" w14:textId="77777777" w:rsidR="00303537" w:rsidRDefault="00303537" w:rsidP="007B2073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60F6E729" w14:textId="77777777" w:rsidR="00303537" w:rsidRDefault="00303537" w:rsidP="007B2073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7B0EF904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08740897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67A3F54" w14:textId="77777777" w:rsidR="00303537" w:rsidRDefault="00303537" w:rsidP="007B2073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03537" w14:paraId="74FFD21F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1C4383C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0FAE5973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2EAA49CD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55DDF9B7" w14:textId="77777777" w:rsidR="00303537" w:rsidRDefault="00303537" w:rsidP="007B2073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3FC1BCD2" w14:textId="77777777" w:rsidR="00303537" w:rsidRDefault="00303537" w:rsidP="007B2073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67587E1" w14:textId="77777777" w:rsidR="00303537" w:rsidRDefault="00303537" w:rsidP="007B2073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65EA7011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6DDA3841" w14:textId="77777777" w:rsidR="00303537" w:rsidRDefault="00303537" w:rsidP="007B2073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67AD0E05" w14:textId="77777777" w:rsidR="00303537" w:rsidRDefault="00303537" w:rsidP="007B2073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781CC5CC" w14:textId="7BF4B6E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FAFB6C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08C4C74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40FA330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64924BD" w14:textId="1BD47787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8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1C208BA0" w14:textId="27993A8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08"/>
        <w:gridCol w:w="993"/>
        <w:gridCol w:w="1559"/>
        <w:gridCol w:w="811"/>
        <w:gridCol w:w="711"/>
        <w:gridCol w:w="783"/>
        <w:gridCol w:w="1522"/>
        <w:gridCol w:w="827"/>
        <w:gridCol w:w="632"/>
      </w:tblGrid>
      <w:tr w:rsidR="00A83D7F" w14:paraId="521F4E3C" w14:textId="77777777" w:rsidTr="00A83D7F">
        <w:trPr>
          <w:trHeight w:val="434"/>
        </w:trPr>
        <w:tc>
          <w:tcPr>
            <w:tcW w:w="816" w:type="dxa"/>
            <w:tcBorders>
              <w:top w:val="single" w:sz="6" w:space="0" w:color="000000"/>
              <w:bottom w:val="single" w:sz="4" w:space="0" w:color="auto"/>
            </w:tcBorders>
          </w:tcPr>
          <w:p w14:paraId="6B153373" w14:textId="77777777" w:rsidR="00303537" w:rsidRDefault="00303537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auto"/>
            </w:tcBorders>
          </w:tcPr>
          <w:p w14:paraId="2763B053" w14:textId="77777777" w:rsidR="00303537" w:rsidRDefault="00303537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4" w:space="0" w:color="auto"/>
            </w:tcBorders>
          </w:tcPr>
          <w:p w14:paraId="36702935" w14:textId="790B04D5" w:rsidR="00303537" w:rsidRPr="00224D21" w:rsidRDefault="00303537" w:rsidP="007B2073">
            <w:pPr>
              <w:pStyle w:val="TableParagraph"/>
              <w:spacing w:before="18"/>
              <w:ind w:left="-30" w:right="-130"/>
              <w:rPr>
                <w:rFonts w:ascii="Georgia"/>
                <w:i/>
                <w:sz w:val="18"/>
                <w:vertAlign w:val="superscript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Georgia"/>
                <w:i/>
                <w:sz w:val="18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4" w:space="0" w:color="auto"/>
            </w:tcBorders>
          </w:tcPr>
          <w:p w14:paraId="07E9B3EB" w14:textId="36C55C6F" w:rsidR="00303537" w:rsidRDefault="00303537" w:rsidP="007B2073">
            <w:pPr>
              <w:pStyle w:val="TableParagraph"/>
              <w:spacing w:before="18"/>
              <w:ind w:right="213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  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bottom w:val="single" w:sz="4" w:space="0" w:color="auto"/>
            </w:tcBorders>
          </w:tcPr>
          <w:p w14:paraId="2BA7F3CC" w14:textId="77777777" w:rsidR="00303537" w:rsidRDefault="00303537" w:rsidP="007B2073">
            <w:pPr>
              <w:pStyle w:val="TableParagraph"/>
              <w:spacing w:line="242" w:lineRule="exact"/>
              <w:ind w:left="-19" w:right="89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4" w:space="0" w:color="auto"/>
            </w:tcBorders>
          </w:tcPr>
          <w:p w14:paraId="6540A024" w14:textId="77777777" w:rsidR="00303537" w:rsidRDefault="00303537" w:rsidP="007B2073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auto"/>
            </w:tcBorders>
          </w:tcPr>
          <w:p w14:paraId="7B4C6668" w14:textId="77777777" w:rsidR="00303537" w:rsidRDefault="00303537" w:rsidP="007B2073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22" w:type="dxa"/>
            <w:tcBorders>
              <w:top w:val="single" w:sz="6" w:space="0" w:color="000000"/>
              <w:bottom w:val="single" w:sz="4" w:space="0" w:color="auto"/>
            </w:tcBorders>
          </w:tcPr>
          <w:p w14:paraId="3D01A21C" w14:textId="77777777" w:rsidR="00303537" w:rsidRDefault="00303537" w:rsidP="007B2073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827" w:type="dxa"/>
            <w:tcBorders>
              <w:top w:val="single" w:sz="6" w:space="0" w:color="000000"/>
              <w:bottom w:val="single" w:sz="4" w:space="0" w:color="auto"/>
            </w:tcBorders>
          </w:tcPr>
          <w:p w14:paraId="02B4EF9B" w14:textId="0A765797" w:rsidR="00303537" w:rsidRDefault="00303537" w:rsidP="00A83D7F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PLA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4" w:space="0" w:color="auto"/>
            </w:tcBorders>
          </w:tcPr>
          <w:p w14:paraId="7258C235" w14:textId="77777777" w:rsidR="00303537" w:rsidRDefault="00303537" w:rsidP="007B2073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65B9C255" w14:textId="77777777" w:rsidTr="00A83D7F">
        <w:trPr>
          <w:trHeight w:val="307"/>
        </w:trPr>
        <w:tc>
          <w:tcPr>
            <w:tcW w:w="816" w:type="dxa"/>
            <w:tcBorders>
              <w:top w:val="single" w:sz="4" w:space="0" w:color="auto"/>
            </w:tcBorders>
          </w:tcPr>
          <w:p w14:paraId="1609429E" w14:textId="77777777" w:rsidR="00303537" w:rsidRDefault="00303537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4D73AC" w14:textId="77777777" w:rsidR="00303537" w:rsidRDefault="00303537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25B8A3D" w14:textId="77777777" w:rsidR="00303537" w:rsidRDefault="00303537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D330A2" w14:textId="77777777" w:rsidR="00303537" w:rsidRDefault="00303537" w:rsidP="007B2073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CFD94F6" w14:textId="77777777" w:rsidR="00303537" w:rsidRDefault="00303537" w:rsidP="007B2073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748809B" w14:textId="77777777" w:rsidR="00303537" w:rsidRDefault="00303537" w:rsidP="007B2073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14:paraId="037A689E" w14:textId="77777777" w:rsidR="00303537" w:rsidRDefault="00303537" w:rsidP="007B2073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A0C329E" w14:textId="77777777" w:rsidR="00303537" w:rsidRDefault="00303537" w:rsidP="007B2073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10FE9A3D" w14:textId="77777777" w:rsidR="00303537" w:rsidRDefault="00303537" w:rsidP="00A83D7F">
            <w:pPr>
              <w:pStyle w:val="TableParagraph"/>
              <w:spacing w:before="89" w:line="199" w:lineRule="exact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26FCA8A" w14:textId="77777777" w:rsidR="00303537" w:rsidRDefault="00303537" w:rsidP="007B2073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A83D7F" w14:paraId="6063265F" w14:textId="77777777" w:rsidTr="00A83D7F">
        <w:trPr>
          <w:trHeight w:val="209"/>
        </w:trPr>
        <w:tc>
          <w:tcPr>
            <w:tcW w:w="816" w:type="dxa"/>
          </w:tcPr>
          <w:p w14:paraId="22612B8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04D04639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93" w:type="dxa"/>
          </w:tcPr>
          <w:p w14:paraId="45229A33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B8277C8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73A2B05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D911FDB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537FE182" w14:textId="77777777" w:rsidR="00303537" w:rsidRDefault="00303537" w:rsidP="007B2073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522" w:type="dxa"/>
          </w:tcPr>
          <w:p w14:paraId="6BFB26F8" w14:textId="77777777" w:rsidR="00303537" w:rsidRDefault="00303537" w:rsidP="007B2073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1D12E3C5" w14:textId="77777777" w:rsidR="00303537" w:rsidRDefault="00303537" w:rsidP="00A83D7F">
            <w:pPr>
              <w:pStyle w:val="TableParagraph"/>
              <w:spacing w:line="189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8B8B0CA" w14:textId="77777777" w:rsidR="00303537" w:rsidRDefault="00303537" w:rsidP="007B2073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7D5868D3" w14:textId="77777777" w:rsidTr="00A83D7F">
        <w:trPr>
          <w:trHeight w:val="210"/>
        </w:trPr>
        <w:tc>
          <w:tcPr>
            <w:tcW w:w="816" w:type="dxa"/>
          </w:tcPr>
          <w:p w14:paraId="56C407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395D65D8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3" w:type="dxa"/>
          </w:tcPr>
          <w:p w14:paraId="4F18DE5E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0817A04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811" w:type="dxa"/>
          </w:tcPr>
          <w:p w14:paraId="0D6BAADE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7686C4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2B2EBD52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522" w:type="dxa"/>
          </w:tcPr>
          <w:p w14:paraId="3B21CEE0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827" w:type="dxa"/>
          </w:tcPr>
          <w:p w14:paraId="1B0A4A48" w14:textId="77777777" w:rsidR="00303537" w:rsidRDefault="00303537" w:rsidP="00A83D7F">
            <w:pPr>
              <w:pStyle w:val="TableParagraph"/>
              <w:spacing w:line="190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32" w:type="dxa"/>
          </w:tcPr>
          <w:p w14:paraId="74D07D00" w14:textId="77777777" w:rsidR="00303537" w:rsidRDefault="00303537" w:rsidP="007B2073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83D7F" w14:paraId="26944BC5" w14:textId="77777777" w:rsidTr="00A83D7F">
        <w:trPr>
          <w:trHeight w:val="349"/>
        </w:trPr>
        <w:tc>
          <w:tcPr>
            <w:tcW w:w="816" w:type="dxa"/>
          </w:tcPr>
          <w:p w14:paraId="43BA625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605C3910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993" w:type="dxa"/>
          </w:tcPr>
          <w:p w14:paraId="4D060C41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7C10F399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15E3A8E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6F92ABD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1FE93D46" w14:textId="77777777" w:rsidR="00303537" w:rsidRDefault="00303537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522" w:type="dxa"/>
          </w:tcPr>
          <w:p w14:paraId="51E06B23" w14:textId="77777777" w:rsidR="00303537" w:rsidRDefault="00303537" w:rsidP="007B2073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827" w:type="dxa"/>
          </w:tcPr>
          <w:p w14:paraId="297B0D36" w14:textId="77777777" w:rsidR="00303537" w:rsidRDefault="00303537" w:rsidP="00A83D7F">
            <w:pPr>
              <w:pStyle w:val="TableParagraph"/>
              <w:spacing w:line="235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0B68EE1" w14:textId="77777777" w:rsidR="00303537" w:rsidRDefault="00303537" w:rsidP="007B2073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197CFAA" w14:textId="77777777" w:rsidTr="00A83D7F">
        <w:trPr>
          <w:trHeight w:val="491"/>
        </w:trPr>
        <w:tc>
          <w:tcPr>
            <w:tcW w:w="816" w:type="dxa"/>
          </w:tcPr>
          <w:p w14:paraId="222B8C20" w14:textId="77777777" w:rsidR="00303537" w:rsidRDefault="00303537" w:rsidP="007B2073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708" w:type="dxa"/>
          </w:tcPr>
          <w:p w14:paraId="7BAB6D01" w14:textId="77777777" w:rsidR="00303537" w:rsidRDefault="00303537" w:rsidP="007B2073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7A81C734" w14:textId="77777777" w:rsidR="00303537" w:rsidRDefault="00303537" w:rsidP="007B2073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559" w:type="dxa"/>
          </w:tcPr>
          <w:p w14:paraId="5FC4223B" w14:textId="77777777" w:rsidR="00303537" w:rsidRDefault="00303537" w:rsidP="007B2073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811" w:type="dxa"/>
          </w:tcPr>
          <w:p w14:paraId="02621385" w14:textId="77777777" w:rsidR="00303537" w:rsidRDefault="00303537" w:rsidP="007B2073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07937FE1" w14:textId="77777777" w:rsidR="00303537" w:rsidRDefault="00303537" w:rsidP="007B2073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409D94CF" w14:textId="77777777" w:rsidR="00303537" w:rsidRDefault="00303537" w:rsidP="007B2073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522" w:type="dxa"/>
          </w:tcPr>
          <w:p w14:paraId="7862B143" w14:textId="77777777" w:rsidR="00303537" w:rsidRDefault="00303537" w:rsidP="007B2073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7D3753B8" w14:textId="77777777" w:rsidR="00303537" w:rsidRDefault="00303537" w:rsidP="00A83D7F">
            <w:pPr>
              <w:pStyle w:val="TableParagraph"/>
              <w:spacing w:before="134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632" w:type="dxa"/>
          </w:tcPr>
          <w:p w14:paraId="4E93A7C3" w14:textId="77777777" w:rsidR="00303537" w:rsidRDefault="00303537" w:rsidP="007B2073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85683A5" w14:textId="77777777" w:rsidTr="00A83D7F">
        <w:trPr>
          <w:trHeight w:val="351"/>
        </w:trPr>
        <w:tc>
          <w:tcPr>
            <w:tcW w:w="816" w:type="dxa"/>
          </w:tcPr>
          <w:p w14:paraId="08066ED9" w14:textId="77777777" w:rsidR="00303537" w:rsidRDefault="00303537" w:rsidP="007B2073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708" w:type="dxa"/>
          </w:tcPr>
          <w:p w14:paraId="79D7363F" w14:textId="77777777" w:rsidR="00303537" w:rsidRDefault="00303537" w:rsidP="007B2073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504910A9" w14:textId="77777777" w:rsidR="00303537" w:rsidRDefault="00303537" w:rsidP="007B2073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559" w:type="dxa"/>
          </w:tcPr>
          <w:p w14:paraId="1E111450" w14:textId="77777777" w:rsidR="00303537" w:rsidRDefault="00303537" w:rsidP="007B2073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811" w:type="dxa"/>
          </w:tcPr>
          <w:p w14:paraId="104510A4" w14:textId="77777777" w:rsidR="00303537" w:rsidRDefault="00303537" w:rsidP="007B2073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449C134F" w14:textId="77777777" w:rsidR="00303537" w:rsidRDefault="00303537" w:rsidP="007B2073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329D8C3A" w14:textId="77777777" w:rsidR="00303537" w:rsidRDefault="00303537" w:rsidP="007B2073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522" w:type="dxa"/>
          </w:tcPr>
          <w:p w14:paraId="61194E55" w14:textId="77777777" w:rsidR="00303537" w:rsidRDefault="00303537" w:rsidP="007B2073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22DEF4BD" w14:textId="77777777" w:rsidR="00303537" w:rsidRDefault="00303537" w:rsidP="00A83D7F">
            <w:pPr>
              <w:pStyle w:val="TableParagraph"/>
              <w:spacing w:before="133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5E5FB2AD" w14:textId="77777777" w:rsidR="00303537" w:rsidRDefault="00303537" w:rsidP="007B2073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A83D7F" w14:paraId="48A3CA0F" w14:textId="77777777" w:rsidTr="00A83D7F">
        <w:trPr>
          <w:trHeight w:val="209"/>
        </w:trPr>
        <w:tc>
          <w:tcPr>
            <w:tcW w:w="816" w:type="dxa"/>
          </w:tcPr>
          <w:p w14:paraId="4A0520E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41CB9D66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993" w:type="dxa"/>
          </w:tcPr>
          <w:p w14:paraId="3B623257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4131F6BE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34D3A746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36C4F083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C4BA164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522" w:type="dxa"/>
          </w:tcPr>
          <w:p w14:paraId="3C7B3DF7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F04EEE4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5B4D8994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AE5E9F8" w14:textId="77777777" w:rsidTr="00A83D7F">
        <w:trPr>
          <w:trHeight w:val="210"/>
        </w:trPr>
        <w:tc>
          <w:tcPr>
            <w:tcW w:w="816" w:type="dxa"/>
          </w:tcPr>
          <w:p w14:paraId="4E8B6C60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5C9914A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993" w:type="dxa"/>
          </w:tcPr>
          <w:p w14:paraId="30D7AB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CE41BB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360751AF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51D56E21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03EED3BD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522" w:type="dxa"/>
          </w:tcPr>
          <w:p w14:paraId="7C3DB4C6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64D1C32" w14:textId="77777777" w:rsidR="00303537" w:rsidRDefault="00303537" w:rsidP="00A83D7F">
            <w:pPr>
              <w:pStyle w:val="TableParagraph"/>
              <w:spacing w:line="190" w:lineRule="exact"/>
              <w:ind w:right="5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73F853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A83D7F" w14:paraId="09B0D998" w14:textId="77777777" w:rsidTr="00A83D7F">
        <w:trPr>
          <w:trHeight w:val="210"/>
        </w:trPr>
        <w:tc>
          <w:tcPr>
            <w:tcW w:w="816" w:type="dxa"/>
          </w:tcPr>
          <w:p w14:paraId="014D8CE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7239ADE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993" w:type="dxa"/>
          </w:tcPr>
          <w:p w14:paraId="4BF8F06B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282C1FF0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811" w:type="dxa"/>
          </w:tcPr>
          <w:p w14:paraId="3FD1FAE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75942D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0A3DFFF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522" w:type="dxa"/>
          </w:tcPr>
          <w:p w14:paraId="39D523F6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0D1648A" w14:textId="33B6D62B" w:rsidR="00303537" w:rsidRDefault="00303537" w:rsidP="00A83D7F">
            <w:pPr>
              <w:pStyle w:val="TableParagraph"/>
              <w:spacing w:line="190" w:lineRule="exact"/>
              <w:ind w:right="166"/>
              <w:rPr>
                <w:sz w:val="18"/>
              </w:rPr>
            </w:pPr>
            <w:r>
              <w:rPr>
                <w:sz w:val="18"/>
              </w:rPr>
              <w:t xml:space="preserve"> -0.007</w:t>
            </w:r>
          </w:p>
        </w:tc>
        <w:tc>
          <w:tcPr>
            <w:tcW w:w="632" w:type="dxa"/>
          </w:tcPr>
          <w:p w14:paraId="3C0AE99C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A83D7F" w14:paraId="6B5FD238" w14:textId="77777777" w:rsidTr="00A83D7F">
        <w:trPr>
          <w:trHeight w:val="349"/>
        </w:trPr>
        <w:tc>
          <w:tcPr>
            <w:tcW w:w="816" w:type="dxa"/>
          </w:tcPr>
          <w:p w14:paraId="6098607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0BA145E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993" w:type="dxa"/>
          </w:tcPr>
          <w:p w14:paraId="0DAC3125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21E60780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10BA6FAD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5B5AFFD6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D15933A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522" w:type="dxa"/>
          </w:tcPr>
          <w:p w14:paraId="4FBDF3C8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53E2615" w14:textId="0842EC77" w:rsidR="00303537" w:rsidRDefault="00303537" w:rsidP="00A83D7F">
            <w:pPr>
              <w:pStyle w:val="TableParagraph"/>
              <w:spacing w:line="235" w:lineRule="exact"/>
              <w:rPr>
                <w:sz w:val="18"/>
              </w:rPr>
            </w:pPr>
            <w:r>
              <w:rPr>
                <w:sz w:val="18"/>
              </w:rPr>
              <w:t>- 0.01</w:t>
            </w:r>
          </w:p>
        </w:tc>
        <w:tc>
          <w:tcPr>
            <w:tcW w:w="632" w:type="dxa"/>
          </w:tcPr>
          <w:p w14:paraId="7C47D914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85A0EA9" w14:textId="77777777" w:rsidTr="00A83D7F">
        <w:trPr>
          <w:trHeight w:val="352"/>
        </w:trPr>
        <w:tc>
          <w:tcPr>
            <w:tcW w:w="816" w:type="dxa"/>
          </w:tcPr>
          <w:p w14:paraId="56109538" w14:textId="77777777" w:rsidR="00303537" w:rsidRDefault="00303537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708" w:type="dxa"/>
          </w:tcPr>
          <w:p w14:paraId="55396E51" w14:textId="77777777" w:rsidR="00303537" w:rsidRDefault="00303537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174A05A0" w14:textId="77777777" w:rsidR="00303537" w:rsidRDefault="00303537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559" w:type="dxa"/>
          </w:tcPr>
          <w:p w14:paraId="0DC689B2" w14:textId="77777777" w:rsidR="00303537" w:rsidRDefault="00303537" w:rsidP="007B2073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811" w:type="dxa"/>
          </w:tcPr>
          <w:p w14:paraId="149D187B" w14:textId="77777777" w:rsidR="00303537" w:rsidRDefault="00303537" w:rsidP="007B2073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69C0DD9B" w14:textId="77777777" w:rsidR="00303537" w:rsidRDefault="00303537" w:rsidP="007B2073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702629F" w14:textId="77777777" w:rsidR="00303537" w:rsidRDefault="00303537" w:rsidP="007B2073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522" w:type="dxa"/>
          </w:tcPr>
          <w:p w14:paraId="218E230A" w14:textId="77777777" w:rsidR="00303537" w:rsidRDefault="00303537" w:rsidP="007B2073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64E2EFBA" w14:textId="77777777" w:rsidR="00303537" w:rsidRDefault="00303537" w:rsidP="00A83D7F">
            <w:pPr>
              <w:pStyle w:val="TableParagraph"/>
              <w:spacing w:before="134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71139C24" w14:textId="77777777" w:rsidR="00303537" w:rsidRDefault="00303537" w:rsidP="007B2073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4784CA8" w14:textId="77777777" w:rsidTr="00A83D7F">
        <w:trPr>
          <w:trHeight w:val="209"/>
        </w:trPr>
        <w:tc>
          <w:tcPr>
            <w:tcW w:w="816" w:type="dxa"/>
          </w:tcPr>
          <w:p w14:paraId="51F12D5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C65CC3C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993" w:type="dxa"/>
          </w:tcPr>
          <w:p w14:paraId="5858DAE9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63D2F090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E63AEF0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413AF2DF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0D842C02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522" w:type="dxa"/>
          </w:tcPr>
          <w:p w14:paraId="2298F7C9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1669031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6B68E27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A83D7F" w14:paraId="33DA1356" w14:textId="77777777" w:rsidTr="00A83D7F">
        <w:trPr>
          <w:trHeight w:val="210"/>
        </w:trPr>
        <w:tc>
          <w:tcPr>
            <w:tcW w:w="816" w:type="dxa"/>
          </w:tcPr>
          <w:p w14:paraId="66217E6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DFA35A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993" w:type="dxa"/>
          </w:tcPr>
          <w:p w14:paraId="72E9A035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559" w:type="dxa"/>
          </w:tcPr>
          <w:p w14:paraId="07B40F36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1B84B22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362719E4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518FEB2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7AEFB559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90D0A7F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64588B0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62F35E4F" w14:textId="77777777" w:rsidTr="00A83D7F">
        <w:trPr>
          <w:trHeight w:val="210"/>
        </w:trPr>
        <w:tc>
          <w:tcPr>
            <w:tcW w:w="816" w:type="dxa"/>
          </w:tcPr>
          <w:p w14:paraId="50249FE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816928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993" w:type="dxa"/>
          </w:tcPr>
          <w:p w14:paraId="0500B87D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559" w:type="dxa"/>
          </w:tcPr>
          <w:p w14:paraId="07B24CA9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5E339A2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7CAEA5AF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31715A5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37A64A83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018548D4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32" w:type="dxa"/>
          </w:tcPr>
          <w:p w14:paraId="71479A32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A83D7F" w14:paraId="64A4E892" w14:textId="77777777" w:rsidTr="00A83D7F">
        <w:trPr>
          <w:trHeight w:val="210"/>
        </w:trPr>
        <w:tc>
          <w:tcPr>
            <w:tcW w:w="816" w:type="dxa"/>
          </w:tcPr>
          <w:p w14:paraId="2D75E28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E80291D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993" w:type="dxa"/>
          </w:tcPr>
          <w:p w14:paraId="35B60F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24865CBD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11" w:type="dxa"/>
          </w:tcPr>
          <w:p w14:paraId="51A09667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18B6BBCC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354F3470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522" w:type="dxa"/>
          </w:tcPr>
          <w:p w14:paraId="3A9B706C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7834C0DD" w14:textId="77777777" w:rsidR="00303537" w:rsidRDefault="00303537" w:rsidP="00A83D7F">
            <w:pPr>
              <w:pStyle w:val="TableParagraph"/>
              <w:spacing w:line="190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1AD7D220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0525B85" w14:textId="77777777" w:rsidTr="00A83D7F">
        <w:trPr>
          <w:trHeight w:val="268"/>
        </w:trPr>
        <w:tc>
          <w:tcPr>
            <w:tcW w:w="816" w:type="dxa"/>
            <w:tcBorders>
              <w:bottom w:val="single" w:sz="6" w:space="0" w:color="000000"/>
            </w:tcBorders>
          </w:tcPr>
          <w:p w14:paraId="257B05C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B9A5E5D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6C230E44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17E749E8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1F0AFEDB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03DFEC88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081D022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4F1A8111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 w14:paraId="46D6456A" w14:textId="77777777" w:rsidR="00303537" w:rsidRDefault="00303537" w:rsidP="00A83D7F">
            <w:pPr>
              <w:pStyle w:val="TableParagraph"/>
              <w:spacing w:line="235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2531BDFD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3C678990" w14:textId="032BC3B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AC8379B" w14:textId="77777777" w:rsidR="00303537" w:rsidRDefault="00303537" w:rsidP="00303537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small (1966: 0, 1977: -0.019, 1999: -0.005; same values in all top models).</w:t>
      </w:r>
    </w:p>
    <w:p w14:paraId="50A317CA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68489BB" w14:textId="3ECCC4B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9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8E86558" w14:textId="5E03646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tbl>
      <w:tblPr>
        <w:tblW w:w="9908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43"/>
        <w:gridCol w:w="763"/>
        <w:gridCol w:w="714"/>
        <w:gridCol w:w="786"/>
        <w:gridCol w:w="1517"/>
        <w:gridCol w:w="1134"/>
        <w:gridCol w:w="851"/>
      </w:tblGrid>
      <w:tr w:rsidR="00A83D7F" w14:paraId="0434568C" w14:textId="77777777" w:rsidTr="00A83D7F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3EDA7908" w14:textId="77777777" w:rsidR="00303537" w:rsidRDefault="00303537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5E61F322" w14:textId="77777777" w:rsidR="00303537" w:rsidRDefault="00303537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6EB94746" w14:textId="42F0C21D" w:rsidR="00303537" w:rsidRDefault="00303537" w:rsidP="007B2073">
            <w:pPr>
              <w:pStyle w:val="TableParagraph"/>
              <w:spacing w:before="20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bottom w:val="single" w:sz="4" w:space="0" w:color="auto"/>
            </w:tcBorders>
          </w:tcPr>
          <w:p w14:paraId="54F04629" w14:textId="7890EB1F" w:rsidR="00303537" w:rsidRDefault="00303537" w:rsidP="00A83D7F">
            <w:pPr>
              <w:pStyle w:val="TableParagraph"/>
              <w:spacing w:before="20"/>
              <w:ind w:right="90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4" w:space="0" w:color="auto"/>
            </w:tcBorders>
          </w:tcPr>
          <w:p w14:paraId="20C064F1" w14:textId="77777777" w:rsidR="00303537" w:rsidRDefault="00303537" w:rsidP="007B2073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0FED476C" w14:textId="77777777" w:rsidR="00303537" w:rsidRDefault="00303537" w:rsidP="007B2073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4" w:space="0" w:color="auto"/>
            </w:tcBorders>
          </w:tcPr>
          <w:p w14:paraId="1CD9B3DB" w14:textId="77777777" w:rsidR="00303537" w:rsidRDefault="00303537" w:rsidP="007B2073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17" w:type="dxa"/>
            <w:tcBorders>
              <w:top w:val="single" w:sz="6" w:space="0" w:color="000000"/>
              <w:bottom w:val="single" w:sz="4" w:space="0" w:color="auto"/>
            </w:tcBorders>
          </w:tcPr>
          <w:p w14:paraId="66D5A62F" w14:textId="77777777" w:rsidR="00303537" w:rsidRDefault="00303537" w:rsidP="007B2073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2D5539CF" w14:textId="77777777" w:rsidR="00303537" w:rsidRDefault="00303537" w:rsidP="00A83D7F">
            <w:pPr>
              <w:pStyle w:val="TableParagraph"/>
              <w:spacing w:before="17"/>
              <w:ind w:left="15" w:firstLine="89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PLA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4" w:space="0" w:color="auto"/>
            </w:tcBorders>
          </w:tcPr>
          <w:p w14:paraId="399780C8" w14:textId="77777777" w:rsidR="00303537" w:rsidRDefault="00303537" w:rsidP="007B2073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0887E6E7" w14:textId="77777777" w:rsidTr="00A83D7F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66E8DCD3" w14:textId="77777777" w:rsidR="00303537" w:rsidRDefault="00303537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E6C6BB0" w14:textId="77777777" w:rsidR="00303537" w:rsidRDefault="00303537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6BFB07" w14:textId="77777777" w:rsidR="00303537" w:rsidRDefault="00303537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798A2F4E" w14:textId="77777777" w:rsidR="00303537" w:rsidRDefault="00303537" w:rsidP="007B2073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4545B59A" w14:textId="77777777" w:rsidR="00303537" w:rsidRDefault="00303537" w:rsidP="007B2073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4AEF0" w14:textId="77777777" w:rsidR="00303537" w:rsidRDefault="00303537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31C7E66F" w14:textId="77777777" w:rsidR="00303537" w:rsidRDefault="00303537" w:rsidP="007B2073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CE00178" w14:textId="77777777" w:rsidR="00303537" w:rsidRDefault="00303537" w:rsidP="007B2073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A54DEF" w14:textId="77777777" w:rsidR="00303537" w:rsidRDefault="00303537" w:rsidP="007B2073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AB8E89" w14:textId="77777777" w:rsidR="00303537" w:rsidRDefault="00303537" w:rsidP="007B2073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4DC089E2" w14:textId="77777777" w:rsidTr="00A83D7F">
        <w:trPr>
          <w:trHeight w:val="210"/>
        </w:trPr>
        <w:tc>
          <w:tcPr>
            <w:tcW w:w="838" w:type="dxa"/>
          </w:tcPr>
          <w:p w14:paraId="60B1EA2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71E4BE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76" w:type="dxa"/>
          </w:tcPr>
          <w:p w14:paraId="4061146E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67599DC5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7406784A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37419409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69D8FF8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517" w:type="dxa"/>
          </w:tcPr>
          <w:p w14:paraId="44CEB05C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34" w:type="dxa"/>
          </w:tcPr>
          <w:p w14:paraId="4850919D" w14:textId="77777777" w:rsidR="00303537" w:rsidRDefault="00303537" w:rsidP="007B2073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5EF05DB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A83D7F" w14:paraId="6EA39584" w14:textId="77777777" w:rsidTr="00A83D7F">
        <w:trPr>
          <w:trHeight w:val="211"/>
        </w:trPr>
        <w:tc>
          <w:tcPr>
            <w:tcW w:w="838" w:type="dxa"/>
          </w:tcPr>
          <w:p w14:paraId="6E768F7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569FB47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76" w:type="dxa"/>
          </w:tcPr>
          <w:p w14:paraId="5DD9BE2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43" w:type="dxa"/>
          </w:tcPr>
          <w:p w14:paraId="0561364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7D6B7C7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F937A37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7C44973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4042A6D4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5806FC24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851" w:type="dxa"/>
          </w:tcPr>
          <w:p w14:paraId="1F03C4DA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29BE608" w14:textId="77777777" w:rsidTr="00A83D7F">
        <w:trPr>
          <w:trHeight w:val="352"/>
        </w:trPr>
        <w:tc>
          <w:tcPr>
            <w:tcW w:w="838" w:type="dxa"/>
          </w:tcPr>
          <w:p w14:paraId="14ABD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05369C5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76" w:type="dxa"/>
          </w:tcPr>
          <w:p w14:paraId="3B0D60A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0B423925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0696FCB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6968A0E9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6DF1F497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76413EE9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0176CCD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DB5CD90" w14:textId="77777777" w:rsidR="00303537" w:rsidRDefault="00303537" w:rsidP="007B2073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A83D7F" w14:paraId="25DB2D3B" w14:textId="77777777" w:rsidTr="00A83D7F">
        <w:trPr>
          <w:trHeight w:val="354"/>
        </w:trPr>
        <w:tc>
          <w:tcPr>
            <w:tcW w:w="838" w:type="dxa"/>
          </w:tcPr>
          <w:p w14:paraId="51D476C7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EDDA122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77B8451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43" w:type="dxa"/>
          </w:tcPr>
          <w:p w14:paraId="58901800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2AF5AC84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2DE808BD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9A40AC2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517" w:type="dxa"/>
          </w:tcPr>
          <w:p w14:paraId="653D94FB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06895F97" w14:textId="77777777" w:rsidR="00303537" w:rsidRDefault="00303537" w:rsidP="007B2073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851" w:type="dxa"/>
          </w:tcPr>
          <w:p w14:paraId="5F24E7BD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136A56DD" w14:textId="77777777" w:rsidTr="00A83D7F">
        <w:trPr>
          <w:trHeight w:val="211"/>
        </w:trPr>
        <w:tc>
          <w:tcPr>
            <w:tcW w:w="838" w:type="dxa"/>
          </w:tcPr>
          <w:p w14:paraId="6462F5A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7774AB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76" w:type="dxa"/>
          </w:tcPr>
          <w:p w14:paraId="58C38BE7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43" w:type="dxa"/>
          </w:tcPr>
          <w:p w14:paraId="60DAF734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4B4A815F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0452008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58EB7E9B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517" w:type="dxa"/>
          </w:tcPr>
          <w:p w14:paraId="5D64DD4B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8A700D" w14:textId="77777777" w:rsidR="00303537" w:rsidRDefault="00303537" w:rsidP="007B2073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851" w:type="dxa"/>
          </w:tcPr>
          <w:p w14:paraId="36F9421E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5BE24FDA" w14:textId="77777777" w:rsidTr="00A83D7F">
        <w:trPr>
          <w:trHeight w:val="352"/>
        </w:trPr>
        <w:tc>
          <w:tcPr>
            <w:tcW w:w="838" w:type="dxa"/>
          </w:tcPr>
          <w:p w14:paraId="719312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3240987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76" w:type="dxa"/>
          </w:tcPr>
          <w:p w14:paraId="732605C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43" w:type="dxa"/>
          </w:tcPr>
          <w:p w14:paraId="14B8FA31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762DB2E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467F4216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1B171FAF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127404F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AF855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851" w:type="dxa"/>
          </w:tcPr>
          <w:p w14:paraId="2075A25B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A83D7F" w14:paraId="530D22A9" w14:textId="77777777" w:rsidTr="00A83D7F">
        <w:trPr>
          <w:trHeight w:val="354"/>
        </w:trPr>
        <w:tc>
          <w:tcPr>
            <w:tcW w:w="838" w:type="dxa"/>
          </w:tcPr>
          <w:p w14:paraId="141E5363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6A71B3BC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27092B09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43" w:type="dxa"/>
          </w:tcPr>
          <w:p w14:paraId="25C4B5CA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067EBEBC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767D630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7590C980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517" w:type="dxa"/>
          </w:tcPr>
          <w:p w14:paraId="4E8F1A14" w14:textId="77777777" w:rsidR="00303537" w:rsidRDefault="00303537" w:rsidP="007B2073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62E83E5D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02AD7278" w14:textId="77777777" w:rsidR="00303537" w:rsidRDefault="00303537" w:rsidP="007B2073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0E1A5B4C" w14:textId="77777777" w:rsidTr="00A83D7F">
        <w:trPr>
          <w:trHeight w:val="211"/>
        </w:trPr>
        <w:tc>
          <w:tcPr>
            <w:tcW w:w="838" w:type="dxa"/>
          </w:tcPr>
          <w:p w14:paraId="39F788A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8428F03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76" w:type="dxa"/>
          </w:tcPr>
          <w:p w14:paraId="5C755B34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43" w:type="dxa"/>
          </w:tcPr>
          <w:p w14:paraId="1D38B010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22C704F2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4815750E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A387C5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517" w:type="dxa"/>
          </w:tcPr>
          <w:p w14:paraId="64060E48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575EDEDC" w14:textId="77777777" w:rsidR="00303537" w:rsidRDefault="00303537" w:rsidP="007B2073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6D987DAE" w14:textId="77777777" w:rsidR="00303537" w:rsidRDefault="00303537" w:rsidP="007B2073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233EC1C" w14:textId="77777777" w:rsidTr="00A83D7F">
        <w:trPr>
          <w:trHeight w:val="211"/>
        </w:trPr>
        <w:tc>
          <w:tcPr>
            <w:tcW w:w="838" w:type="dxa"/>
          </w:tcPr>
          <w:p w14:paraId="242D39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6008A4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6" w:type="dxa"/>
          </w:tcPr>
          <w:p w14:paraId="0DC669F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0FDAFE6C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F5F2DB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616A371F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D19872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517" w:type="dxa"/>
          </w:tcPr>
          <w:p w14:paraId="7DD234B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43E2303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ED1D060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A83D7F" w14:paraId="1FAE75A8" w14:textId="77777777" w:rsidTr="00A83D7F">
        <w:trPr>
          <w:trHeight w:val="211"/>
        </w:trPr>
        <w:tc>
          <w:tcPr>
            <w:tcW w:w="838" w:type="dxa"/>
          </w:tcPr>
          <w:p w14:paraId="0CF5C3F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B6BB3B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76" w:type="dxa"/>
          </w:tcPr>
          <w:p w14:paraId="7DDB782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679C90B5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68605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4B45F693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56114C21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517" w:type="dxa"/>
          </w:tcPr>
          <w:p w14:paraId="70A268F3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34" w:type="dxa"/>
          </w:tcPr>
          <w:p w14:paraId="21A11FC0" w14:textId="77777777" w:rsidR="00303537" w:rsidRDefault="00303537" w:rsidP="007B2073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D4BCAC3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A83D7F" w14:paraId="55B95262" w14:textId="77777777" w:rsidTr="00A83D7F">
        <w:trPr>
          <w:trHeight w:val="211"/>
        </w:trPr>
        <w:tc>
          <w:tcPr>
            <w:tcW w:w="838" w:type="dxa"/>
          </w:tcPr>
          <w:p w14:paraId="02E4673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580013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76" w:type="dxa"/>
          </w:tcPr>
          <w:p w14:paraId="3E0785A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419E998D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75A02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478E8BAE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91680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5F4FC760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2A0A5FD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380C94E8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6FA974F" w14:textId="77777777" w:rsidTr="00A83D7F">
        <w:trPr>
          <w:trHeight w:val="211"/>
        </w:trPr>
        <w:tc>
          <w:tcPr>
            <w:tcW w:w="838" w:type="dxa"/>
          </w:tcPr>
          <w:p w14:paraId="419A6C1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319D2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76" w:type="dxa"/>
          </w:tcPr>
          <w:p w14:paraId="7667939F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E97378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0A39AD6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61BF0CC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95A3ADB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517" w:type="dxa"/>
          </w:tcPr>
          <w:p w14:paraId="1590DA79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711A119F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1022ED69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F24E785" w14:textId="77777777" w:rsidTr="00A83D7F">
        <w:trPr>
          <w:trHeight w:val="352"/>
        </w:trPr>
        <w:tc>
          <w:tcPr>
            <w:tcW w:w="838" w:type="dxa"/>
          </w:tcPr>
          <w:p w14:paraId="768B741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5EF1474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76" w:type="dxa"/>
          </w:tcPr>
          <w:p w14:paraId="69488685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1E5D95B4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0744D7C3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7715FE3F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21C7AFC0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04AE0BC8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24069F85" w14:textId="77777777" w:rsidR="00303537" w:rsidRDefault="00303537" w:rsidP="007B2073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2D227D12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60669AE" w14:textId="77777777" w:rsidTr="00A83D7F">
        <w:trPr>
          <w:trHeight w:val="354"/>
        </w:trPr>
        <w:tc>
          <w:tcPr>
            <w:tcW w:w="838" w:type="dxa"/>
          </w:tcPr>
          <w:p w14:paraId="65D293D5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5A7E4D43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3A66D8FC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343" w:type="dxa"/>
          </w:tcPr>
          <w:p w14:paraId="169F06A1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DCE021D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1333F226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4ADD4697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517" w:type="dxa"/>
          </w:tcPr>
          <w:p w14:paraId="25E9DDD5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17EFF917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6C33B07C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A83D7F" w14:paraId="59948CC2" w14:textId="77777777" w:rsidTr="00A83D7F">
        <w:trPr>
          <w:trHeight w:val="211"/>
        </w:trPr>
        <w:tc>
          <w:tcPr>
            <w:tcW w:w="838" w:type="dxa"/>
          </w:tcPr>
          <w:p w14:paraId="0F10E99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6DE143C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76" w:type="dxa"/>
          </w:tcPr>
          <w:p w14:paraId="60BAF51F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F5A905B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5060FB0E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338C15A3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026E7F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0F9E52E4" w14:textId="77777777" w:rsidR="00303537" w:rsidRDefault="00303537" w:rsidP="007B2073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7DEABFA" w14:textId="77777777" w:rsidR="00303537" w:rsidRDefault="00303537" w:rsidP="007B2073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47863AC" w14:textId="77777777" w:rsidR="00303537" w:rsidRDefault="00303537" w:rsidP="007B2073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A83D7F" w14:paraId="56D2D0A8" w14:textId="77777777" w:rsidTr="00A83D7F">
        <w:trPr>
          <w:trHeight w:val="211"/>
        </w:trPr>
        <w:tc>
          <w:tcPr>
            <w:tcW w:w="838" w:type="dxa"/>
          </w:tcPr>
          <w:p w14:paraId="32E8CF0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85C517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76" w:type="dxa"/>
          </w:tcPr>
          <w:p w14:paraId="78ADDBA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0CF9F6E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7824272F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1E002951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73DC9FE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517" w:type="dxa"/>
          </w:tcPr>
          <w:p w14:paraId="687AC646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1563B0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49E453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EB9EC62" w14:textId="77777777" w:rsidTr="00A83D7F">
        <w:trPr>
          <w:trHeight w:val="211"/>
        </w:trPr>
        <w:tc>
          <w:tcPr>
            <w:tcW w:w="838" w:type="dxa"/>
          </w:tcPr>
          <w:p w14:paraId="709BB04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FC62ED8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76" w:type="dxa"/>
          </w:tcPr>
          <w:p w14:paraId="10FFDDF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2F37A9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11B1CFBD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6D7B4EF0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E903FC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EEA9E9C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3BC29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E6438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469D70A" w14:textId="77777777" w:rsidTr="00A83D7F">
        <w:trPr>
          <w:trHeight w:val="211"/>
        </w:trPr>
        <w:tc>
          <w:tcPr>
            <w:tcW w:w="838" w:type="dxa"/>
          </w:tcPr>
          <w:p w14:paraId="7DAE50F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3657DC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76" w:type="dxa"/>
          </w:tcPr>
          <w:p w14:paraId="079832C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74E01E08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54ED05C7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4037A49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347717F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517" w:type="dxa"/>
          </w:tcPr>
          <w:p w14:paraId="57DE2EB9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B3559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7E62D6F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A83D7F" w14:paraId="57B10E3D" w14:textId="77777777" w:rsidTr="00A83D7F">
        <w:trPr>
          <w:trHeight w:val="211"/>
        </w:trPr>
        <w:tc>
          <w:tcPr>
            <w:tcW w:w="838" w:type="dxa"/>
          </w:tcPr>
          <w:p w14:paraId="5B6B71B3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F5BC6A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76" w:type="dxa"/>
          </w:tcPr>
          <w:p w14:paraId="454A06EC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43F87276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D4BF3D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55D5F97C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CD0F25A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517" w:type="dxa"/>
          </w:tcPr>
          <w:p w14:paraId="46EE142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688E601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851" w:type="dxa"/>
          </w:tcPr>
          <w:p w14:paraId="3CEC7E2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4E1B52C3" w14:textId="77777777" w:rsidTr="00A83D7F">
        <w:trPr>
          <w:trHeight w:val="211"/>
        </w:trPr>
        <w:tc>
          <w:tcPr>
            <w:tcW w:w="838" w:type="dxa"/>
          </w:tcPr>
          <w:p w14:paraId="3E7C131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8F59739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76" w:type="dxa"/>
          </w:tcPr>
          <w:p w14:paraId="40B74A30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52A5DD2B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0228A4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081F5622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3537FA65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517" w:type="dxa"/>
          </w:tcPr>
          <w:p w14:paraId="3F8DB65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A9892DA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4682F9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906021F" w14:textId="77777777" w:rsidTr="00A83D7F">
        <w:trPr>
          <w:trHeight w:val="211"/>
        </w:trPr>
        <w:tc>
          <w:tcPr>
            <w:tcW w:w="838" w:type="dxa"/>
          </w:tcPr>
          <w:p w14:paraId="0942E78C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99E21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76" w:type="dxa"/>
          </w:tcPr>
          <w:p w14:paraId="79F441A2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2A86E867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148E7756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3884CF65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A15358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7AB33BBB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075DE8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851" w:type="dxa"/>
          </w:tcPr>
          <w:p w14:paraId="3AAA798E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6DC8321" w14:textId="77777777" w:rsidTr="00A83D7F">
        <w:trPr>
          <w:trHeight w:val="211"/>
        </w:trPr>
        <w:tc>
          <w:tcPr>
            <w:tcW w:w="838" w:type="dxa"/>
          </w:tcPr>
          <w:p w14:paraId="368C285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9F3891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76" w:type="dxa"/>
          </w:tcPr>
          <w:p w14:paraId="4EDEECC7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592E7BB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674BF044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674D5F0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1E43993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225893C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B298B1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3C8BBE1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A83D7F" w14:paraId="4B963544" w14:textId="77777777" w:rsidTr="00A83D7F">
        <w:trPr>
          <w:trHeight w:val="211"/>
        </w:trPr>
        <w:tc>
          <w:tcPr>
            <w:tcW w:w="838" w:type="dxa"/>
          </w:tcPr>
          <w:p w14:paraId="549F3B0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BA8D55B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76" w:type="dxa"/>
          </w:tcPr>
          <w:p w14:paraId="170E056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0FF16E3A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C1E509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2062FBB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261FD5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517" w:type="dxa"/>
          </w:tcPr>
          <w:p w14:paraId="3440B55E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17AAAFF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</w:tcPr>
          <w:p w14:paraId="49FEB5EE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A83D7F" w14:paraId="6B5544A8" w14:textId="77777777" w:rsidTr="00A83D7F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5C86485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26914ABB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EECB2B7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  <w:tcBorders>
              <w:bottom w:val="single" w:sz="6" w:space="0" w:color="000000"/>
            </w:tcBorders>
          </w:tcPr>
          <w:p w14:paraId="4990D499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5438BB5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1F76BBB7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290C122E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14:paraId="4F22391D" w14:textId="77777777" w:rsidR="00303537" w:rsidRDefault="00303537" w:rsidP="007B2073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EF5F588" w14:textId="77777777" w:rsidR="00303537" w:rsidRDefault="00303537" w:rsidP="007B2073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CD9671A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4330B69D" w14:textId="08FBCA06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A895A40" w14:textId="5E684CBE" w:rsidR="00303537" w:rsidRDefault="00303537" w:rsidP="00303537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model for all drought years and appeared in all its top models, but coefficients were small (1966: 0, 1977: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4BBA2290" w14:textId="77777777" w:rsidR="00DC49C4" w:rsidRDefault="00DC49C4">
      <w:pPr>
        <w:rPr>
          <w:color w:val="000000"/>
          <w:szCs w:val="18"/>
          <w:lang w:val="en-US"/>
        </w:rPr>
      </w:pPr>
      <w:r>
        <w:rPr>
          <w:color w:val="000000"/>
          <w:szCs w:val="18"/>
          <w:lang w:val="en-US"/>
        </w:rPr>
        <w:br w:type="page"/>
      </w:r>
    </w:p>
    <w:p w14:paraId="473994CA" w14:textId="7024B82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10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B88190C" w14:textId="77777777" w:rsidR="00303537" w:rsidRPr="00303537" w:rsidRDefault="00303537" w:rsidP="00303537">
      <w:pPr>
        <w:pStyle w:val="BodyText"/>
        <w:spacing w:line="266" w:lineRule="auto"/>
        <w:ind w:left="120" w:right="115"/>
        <w:jc w:val="both"/>
        <w:rPr>
          <w:lang w:val="en-CA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20"/>
        <w:gridCol w:w="798"/>
        <w:gridCol w:w="714"/>
        <w:gridCol w:w="752"/>
        <w:gridCol w:w="1190"/>
        <w:gridCol w:w="1015"/>
        <w:gridCol w:w="714"/>
      </w:tblGrid>
      <w:tr w:rsidR="00AF2968" w14:paraId="6DA486A8" w14:textId="77777777" w:rsidTr="00AF2968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26B8B258" w14:textId="77777777" w:rsidR="00AF2968" w:rsidRDefault="00AF2968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169E9683" w14:textId="77777777" w:rsidR="00AF2968" w:rsidRDefault="00AF2968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5D00F070" w14:textId="6A98EFEE" w:rsidR="00AF2968" w:rsidRDefault="00AF2968" w:rsidP="007B2073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bottom w:val="single" w:sz="4" w:space="0" w:color="auto"/>
            </w:tcBorders>
          </w:tcPr>
          <w:p w14:paraId="0814D228" w14:textId="08397E6B" w:rsidR="00AF2968" w:rsidRDefault="00AF2968" w:rsidP="007B2073">
            <w:pPr>
              <w:pStyle w:val="TableParagraph"/>
              <w:spacing w:before="20"/>
              <w:ind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4" w:space="0" w:color="auto"/>
            </w:tcBorders>
          </w:tcPr>
          <w:p w14:paraId="21CEF75D" w14:textId="77777777" w:rsidR="00AF2968" w:rsidRDefault="00AF2968" w:rsidP="007B2073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BF4726B" w14:textId="77777777" w:rsidR="00AF2968" w:rsidRDefault="00AF2968" w:rsidP="007B2073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4" w:space="0" w:color="auto"/>
            </w:tcBorders>
          </w:tcPr>
          <w:p w14:paraId="0BD63F3A" w14:textId="77777777" w:rsidR="00AF2968" w:rsidRDefault="00AF2968" w:rsidP="007B2073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35444B12" w14:textId="77777777" w:rsidR="00AF2968" w:rsidRDefault="00AF2968" w:rsidP="007B2073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800B175" w14:textId="77777777" w:rsidR="00AF2968" w:rsidRDefault="00AF2968" w:rsidP="007B2073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6D22907B" w14:textId="77777777" w:rsidTr="00AF2968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5BCEBADD" w14:textId="77777777" w:rsidR="00AF2968" w:rsidRDefault="00AF2968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24E3966A" w14:textId="77777777" w:rsidR="00AF2968" w:rsidRDefault="00AF2968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E2A16" w14:textId="77777777" w:rsidR="00AF2968" w:rsidRDefault="00AF2968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C717612" w14:textId="77777777" w:rsidR="00AF2968" w:rsidRDefault="00AF2968" w:rsidP="007B2073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7CB4F7B" w14:textId="77777777" w:rsidR="00AF2968" w:rsidRDefault="00AF2968" w:rsidP="007B2073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5DB4EB56" w14:textId="77777777" w:rsidR="00AF2968" w:rsidRDefault="00AF2968" w:rsidP="007B2073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0B5314A" w14:textId="77777777" w:rsidR="00AF2968" w:rsidRDefault="00AF2968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2309EB4" w14:textId="77777777" w:rsidR="00AF2968" w:rsidRDefault="00AF2968" w:rsidP="007B2073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  <w:tcBorders>
              <w:top w:val="single" w:sz="4" w:space="0" w:color="auto"/>
            </w:tcBorders>
          </w:tcPr>
          <w:p w14:paraId="5E45296B" w14:textId="77777777" w:rsidR="00AF2968" w:rsidRDefault="00AF2968" w:rsidP="007B2073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2E4DC" w14:textId="77777777" w:rsidR="00AF2968" w:rsidRDefault="00AF2968" w:rsidP="007B2073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98CD487" w14:textId="77777777" w:rsidTr="007B2073">
        <w:trPr>
          <w:trHeight w:val="210"/>
        </w:trPr>
        <w:tc>
          <w:tcPr>
            <w:tcW w:w="838" w:type="dxa"/>
          </w:tcPr>
          <w:p w14:paraId="620DA03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C9312E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276" w:type="dxa"/>
          </w:tcPr>
          <w:p w14:paraId="24709691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0E4CFEE3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ADB0582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7F6F2B28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66D7A30D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9971DEF" w14:textId="77777777" w:rsidR="00AF2968" w:rsidRDefault="00AF2968" w:rsidP="007B2073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5644F76" w14:textId="77777777" w:rsidR="00AF2968" w:rsidRDefault="00AF2968" w:rsidP="007B2073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4494299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2F1C23" w14:textId="77777777" w:rsidTr="007B2073">
        <w:trPr>
          <w:trHeight w:val="211"/>
        </w:trPr>
        <w:tc>
          <w:tcPr>
            <w:tcW w:w="838" w:type="dxa"/>
          </w:tcPr>
          <w:p w14:paraId="5AC21CE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3DCA0C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276" w:type="dxa"/>
          </w:tcPr>
          <w:p w14:paraId="2211466B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20" w:type="dxa"/>
          </w:tcPr>
          <w:p w14:paraId="0BC732F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73FAFB21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7E81132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38C99EA8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29D86FDE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6F487382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843697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AF2968" w14:paraId="796E018F" w14:textId="77777777" w:rsidTr="007B2073">
        <w:trPr>
          <w:trHeight w:val="352"/>
        </w:trPr>
        <w:tc>
          <w:tcPr>
            <w:tcW w:w="838" w:type="dxa"/>
          </w:tcPr>
          <w:p w14:paraId="5A577063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77F61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276" w:type="dxa"/>
          </w:tcPr>
          <w:p w14:paraId="1CD0306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79DDC8FD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748F7D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2EB198BC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6E3D3478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3D12C712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146BD189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07524000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29082BD" w14:textId="77777777" w:rsidTr="007B2073">
        <w:trPr>
          <w:trHeight w:val="354"/>
        </w:trPr>
        <w:tc>
          <w:tcPr>
            <w:tcW w:w="838" w:type="dxa"/>
          </w:tcPr>
          <w:p w14:paraId="0C3EC8AF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FA58D41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6D28F2D8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20" w:type="dxa"/>
          </w:tcPr>
          <w:p w14:paraId="56F92873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2F91B7D8" w14:textId="77777777" w:rsidR="00AF2968" w:rsidRDefault="00AF2968" w:rsidP="007B2073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04469ACF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23ADB9AA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5AB866A7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F4701D6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21E6189" w14:textId="77777777" w:rsidR="00AF2968" w:rsidRDefault="00AF2968" w:rsidP="007B2073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8C39CFF" w14:textId="77777777" w:rsidTr="007B2073">
        <w:trPr>
          <w:trHeight w:val="211"/>
        </w:trPr>
        <w:tc>
          <w:tcPr>
            <w:tcW w:w="838" w:type="dxa"/>
          </w:tcPr>
          <w:p w14:paraId="6CF4487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28C6207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276" w:type="dxa"/>
          </w:tcPr>
          <w:p w14:paraId="0E99A94C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8007ABD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05716BFF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B48C61D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61E53461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117522B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6B808CC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D365765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647A209" w14:textId="77777777" w:rsidTr="007B2073">
        <w:trPr>
          <w:trHeight w:val="211"/>
        </w:trPr>
        <w:tc>
          <w:tcPr>
            <w:tcW w:w="838" w:type="dxa"/>
          </w:tcPr>
          <w:p w14:paraId="336AE4A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6D220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276" w:type="dxa"/>
          </w:tcPr>
          <w:p w14:paraId="663C500E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32D826AB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29503215" w14:textId="77777777" w:rsidR="00AF2968" w:rsidRDefault="00AF2968" w:rsidP="007B2073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049E1FC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4136E2F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71AD5832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221D60CA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5C16EB24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9F2C64" w14:textId="77777777" w:rsidTr="007B2073">
        <w:trPr>
          <w:trHeight w:val="211"/>
        </w:trPr>
        <w:tc>
          <w:tcPr>
            <w:tcW w:w="838" w:type="dxa"/>
          </w:tcPr>
          <w:p w14:paraId="35202AE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E1BC973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276" w:type="dxa"/>
          </w:tcPr>
          <w:p w14:paraId="7B0C043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170A77BE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07A06BB3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305063E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7167A41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545CCC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71C6AD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83C6943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6A0C5F4" w14:textId="77777777" w:rsidTr="007B2073">
        <w:trPr>
          <w:trHeight w:val="352"/>
        </w:trPr>
        <w:tc>
          <w:tcPr>
            <w:tcW w:w="838" w:type="dxa"/>
          </w:tcPr>
          <w:p w14:paraId="2576FE9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11220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276" w:type="dxa"/>
          </w:tcPr>
          <w:p w14:paraId="0F7998CD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20" w:type="dxa"/>
          </w:tcPr>
          <w:p w14:paraId="46E7B6AE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258129E" w14:textId="77777777" w:rsidR="00AF2968" w:rsidRDefault="00AF2968" w:rsidP="007B2073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47CF1655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E989A09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6F5A3F55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743C87A7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12D0189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AF2968" w14:paraId="68BC3F31" w14:textId="77777777" w:rsidTr="007B2073">
        <w:trPr>
          <w:trHeight w:val="355"/>
        </w:trPr>
        <w:tc>
          <w:tcPr>
            <w:tcW w:w="838" w:type="dxa"/>
          </w:tcPr>
          <w:p w14:paraId="20D6EBAC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701BEAA4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A058884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20" w:type="dxa"/>
          </w:tcPr>
          <w:p w14:paraId="4153225E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2D5A5813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7DF1A844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AD130F7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06503BBE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F108A7D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489DCC87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AF2968" w14:paraId="29B3F59D" w14:textId="77777777" w:rsidTr="007B2073">
        <w:trPr>
          <w:trHeight w:val="210"/>
        </w:trPr>
        <w:tc>
          <w:tcPr>
            <w:tcW w:w="838" w:type="dxa"/>
          </w:tcPr>
          <w:p w14:paraId="18D1271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AD4C97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276" w:type="dxa"/>
          </w:tcPr>
          <w:p w14:paraId="404096BE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08E3D4B0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2763195D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1FD0CBD2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827F242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1F85A5F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53BF1D4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7B945B4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656186F" w14:textId="77777777" w:rsidTr="007B2073">
        <w:trPr>
          <w:trHeight w:val="211"/>
        </w:trPr>
        <w:tc>
          <w:tcPr>
            <w:tcW w:w="838" w:type="dxa"/>
          </w:tcPr>
          <w:p w14:paraId="77E25F1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26744D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276" w:type="dxa"/>
          </w:tcPr>
          <w:p w14:paraId="0EC877D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BAB6D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3A8E9FD0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0C95B60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6675A8C6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AD89988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7286DBE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3AB03E62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F2968" w14:paraId="1EE4658E" w14:textId="77777777" w:rsidTr="007B2073">
        <w:trPr>
          <w:trHeight w:val="211"/>
        </w:trPr>
        <w:tc>
          <w:tcPr>
            <w:tcW w:w="838" w:type="dxa"/>
          </w:tcPr>
          <w:p w14:paraId="7FF4243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41DBC7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276" w:type="dxa"/>
          </w:tcPr>
          <w:p w14:paraId="13D46938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56D5351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630348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0D81BD06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453D36D1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86CCD23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6106900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53D148D8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FC23F58" w14:textId="77777777" w:rsidTr="007B2073">
        <w:trPr>
          <w:trHeight w:val="211"/>
        </w:trPr>
        <w:tc>
          <w:tcPr>
            <w:tcW w:w="838" w:type="dxa"/>
          </w:tcPr>
          <w:p w14:paraId="3B18BF52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70723F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276" w:type="dxa"/>
          </w:tcPr>
          <w:p w14:paraId="57DBC35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24E19C0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E2B6D97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63182AC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312DBD94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42CEB3D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ED5966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32F86ED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0778AD9" w14:textId="77777777" w:rsidTr="007B2073">
        <w:trPr>
          <w:trHeight w:val="211"/>
        </w:trPr>
        <w:tc>
          <w:tcPr>
            <w:tcW w:w="838" w:type="dxa"/>
          </w:tcPr>
          <w:p w14:paraId="5A05071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DEE85A2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276" w:type="dxa"/>
          </w:tcPr>
          <w:p w14:paraId="12893DC5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6135E99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020D79F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26FC9F8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4481547D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09313B5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567C77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5D043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AF2968" w14:paraId="6A557DC1" w14:textId="77777777" w:rsidTr="007B2073">
        <w:trPr>
          <w:trHeight w:val="211"/>
        </w:trPr>
        <w:tc>
          <w:tcPr>
            <w:tcW w:w="838" w:type="dxa"/>
          </w:tcPr>
          <w:p w14:paraId="55166AA4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805FE2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276" w:type="dxa"/>
          </w:tcPr>
          <w:p w14:paraId="78F4F41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684403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144138CA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252C4D7D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FA57F6A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7B15D88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102096C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D44FAC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AF2968" w14:paraId="4F5E29A2" w14:textId="77777777" w:rsidTr="007B2073">
        <w:trPr>
          <w:trHeight w:val="211"/>
        </w:trPr>
        <w:tc>
          <w:tcPr>
            <w:tcW w:w="838" w:type="dxa"/>
          </w:tcPr>
          <w:p w14:paraId="6CC650A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119E1E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276" w:type="dxa"/>
          </w:tcPr>
          <w:p w14:paraId="31EBB1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9FBC19D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A3F63F4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CEA38C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0091A395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6E3D4AD1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406C1CE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0E9D9B5E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42B20C85" w14:textId="77777777" w:rsidTr="007B2073">
        <w:trPr>
          <w:trHeight w:val="211"/>
        </w:trPr>
        <w:tc>
          <w:tcPr>
            <w:tcW w:w="838" w:type="dxa"/>
          </w:tcPr>
          <w:p w14:paraId="6A70067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3E7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276" w:type="dxa"/>
          </w:tcPr>
          <w:p w14:paraId="1ECBD4C1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0CADC21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0FB94E5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4E8BD2EF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6527E81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6FF109F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22D76E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5387A2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230C7EB5" w14:textId="77777777" w:rsidTr="007B2073">
        <w:trPr>
          <w:trHeight w:val="211"/>
        </w:trPr>
        <w:tc>
          <w:tcPr>
            <w:tcW w:w="838" w:type="dxa"/>
          </w:tcPr>
          <w:p w14:paraId="43971D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755EF96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276" w:type="dxa"/>
          </w:tcPr>
          <w:p w14:paraId="56D511E7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471C9E8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FFAE2E2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46DECE4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6C9C028F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381B0B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0934360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2C8C725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59EE3B81" w14:textId="77777777" w:rsidTr="007B2073">
        <w:trPr>
          <w:trHeight w:val="352"/>
        </w:trPr>
        <w:tc>
          <w:tcPr>
            <w:tcW w:w="838" w:type="dxa"/>
          </w:tcPr>
          <w:p w14:paraId="31659CB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239E818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276" w:type="dxa"/>
          </w:tcPr>
          <w:p w14:paraId="2289A71E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15DCE32F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6044386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7C9F4BC6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062AD63B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34694D1B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6BFDD13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0FAB1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6B67336" w14:textId="77777777" w:rsidTr="007B2073">
        <w:trPr>
          <w:trHeight w:val="354"/>
        </w:trPr>
        <w:tc>
          <w:tcPr>
            <w:tcW w:w="838" w:type="dxa"/>
          </w:tcPr>
          <w:p w14:paraId="236DB096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421C3379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4EEF7FA6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320" w:type="dxa"/>
          </w:tcPr>
          <w:p w14:paraId="5500E336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1E197BA4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52A90111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389AD5BF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2706E1CC" w14:textId="77777777" w:rsidR="00AF2968" w:rsidRDefault="00AF2968" w:rsidP="007B2073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E1107AE" w14:textId="77777777" w:rsidR="00AF2968" w:rsidRDefault="00AF2968" w:rsidP="007B2073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E607D5E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76ED8CD6" w14:textId="77777777" w:rsidTr="007B2073">
        <w:trPr>
          <w:trHeight w:val="210"/>
        </w:trPr>
        <w:tc>
          <w:tcPr>
            <w:tcW w:w="838" w:type="dxa"/>
          </w:tcPr>
          <w:p w14:paraId="306EC665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BDDA2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276" w:type="dxa"/>
          </w:tcPr>
          <w:p w14:paraId="2265B167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253839A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48EC73DA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322541EC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A5EB866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7ED50DB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E7B7467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12D6E4E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E523C5A" w14:textId="77777777" w:rsidTr="007B2073">
        <w:trPr>
          <w:trHeight w:val="211"/>
        </w:trPr>
        <w:tc>
          <w:tcPr>
            <w:tcW w:w="838" w:type="dxa"/>
          </w:tcPr>
          <w:p w14:paraId="1240DA2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FE50C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276" w:type="dxa"/>
          </w:tcPr>
          <w:p w14:paraId="236EB69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6960A5A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3BC1260E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BDDCE1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38FF03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9BCCDD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40F0BA8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3F0FE9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AF2968" w14:paraId="6C58FE5E" w14:textId="77777777" w:rsidTr="007B2073">
        <w:trPr>
          <w:trHeight w:val="211"/>
        </w:trPr>
        <w:tc>
          <w:tcPr>
            <w:tcW w:w="838" w:type="dxa"/>
          </w:tcPr>
          <w:p w14:paraId="33E239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8BD8C34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276" w:type="dxa"/>
          </w:tcPr>
          <w:p w14:paraId="6AB86E12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406397C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47C3AFE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3940D4C4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2F297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3757626C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E67A40D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90D3FE4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AF2968" w14:paraId="08D8B87E" w14:textId="77777777" w:rsidTr="007B2073">
        <w:trPr>
          <w:trHeight w:val="211"/>
        </w:trPr>
        <w:tc>
          <w:tcPr>
            <w:tcW w:w="838" w:type="dxa"/>
          </w:tcPr>
          <w:p w14:paraId="2D23559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98061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276" w:type="dxa"/>
          </w:tcPr>
          <w:p w14:paraId="462E27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73A490F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B5B832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50C3DE43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0532A1C9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2754FA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97D4C8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6EE8E6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FF7A58D" w14:textId="77777777" w:rsidTr="007B2073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D2A756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60E753D3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587AA4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 w14:paraId="609C63D2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6AAE5D0F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3E34E643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0E725BB4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5434C72E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07CA11CC" w14:textId="77777777" w:rsidR="00AF2968" w:rsidRDefault="00AF2968" w:rsidP="007B2073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6E1969AB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3E81F463" w14:textId="717FBEC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6FB815" w14:textId="77777777" w:rsidR="00AF2968" w:rsidRDefault="00AF2968" w:rsidP="00AF2968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017E94F2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1D5AFD4" w14:textId="2A079F7F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 xml:space="preserve"> is used as the response variable.</w:t>
      </w:r>
    </w:p>
    <w:p w14:paraId="67DAD978" w14:textId="1A871579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834"/>
        <w:gridCol w:w="992"/>
        <w:gridCol w:w="1435"/>
        <w:gridCol w:w="793"/>
        <w:gridCol w:w="710"/>
        <w:gridCol w:w="748"/>
        <w:gridCol w:w="1183"/>
        <w:gridCol w:w="1078"/>
        <w:gridCol w:w="710"/>
      </w:tblGrid>
      <w:tr w:rsidR="00AF2968" w14:paraId="492BAF81" w14:textId="77777777" w:rsidTr="00AF2968">
        <w:trPr>
          <w:trHeight w:val="434"/>
        </w:trPr>
        <w:tc>
          <w:tcPr>
            <w:tcW w:w="832" w:type="dxa"/>
            <w:tcBorders>
              <w:top w:val="single" w:sz="6" w:space="0" w:color="000000"/>
              <w:bottom w:val="single" w:sz="4" w:space="0" w:color="auto"/>
            </w:tcBorders>
          </w:tcPr>
          <w:p w14:paraId="424014D7" w14:textId="77777777" w:rsidR="00AF2968" w:rsidRDefault="00AF2968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834" w:type="dxa"/>
            <w:tcBorders>
              <w:top w:val="single" w:sz="6" w:space="0" w:color="000000"/>
              <w:bottom w:val="single" w:sz="4" w:space="0" w:color="auto"/>
            </w:tcBorders>
          </w:tcPr>
          <w:p w14:paraId="2F6C636F" w14:textId="77777777" w:rsidR="00AF2968" w:rsidRDefault="00AF2968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4" w:space="0" w:color="auto"/>
            </w:tcBorders>
          </w:tcPr>
          <w:p w14:paraId="6C2F5F4E" w14:textId="20B37323" w:rsidR="00AF2968" w:rsidRDefault="00AF2968" w:rsidP="007B2073">
            <w:pPr>
              <w:pStyle w:val="TableParagraph"/>
              <w:spacing w:before="18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35" w:type="dxa"/>
            <w:tcBorders>
              <w:top w:val="single" w:sz="6" w:space="0" w:color="000000"/>
              <w:bottom w:val="single" w:sz="4" w:space="0" w:color="auto"/>
            </w:tcBorders>
          </w:tcPr>
          <w:p w14:paraId="70682633" w14:textId="1F54DC42" w:rsidR="00AF2968" w:rsidRDefault="00AF2968" w:rsidP="007B2073">
            <w:pPr>
              <w:pStyle w:val="TableParagraph"/>
              <w:spacing w:before="18"/>
              <w:ind w:right="179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4" w:space="0" w:color="auto"/>
            </w:tcBorders>
          </w:tcPr>
          <w:p w14:paraId="668E5DE6" w14:textId="77777777" w:rsidR="00AF2968" w:rsidRDefault="00AF2968" w:rsidP="007B2073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7EB525A1" w14:textId="77777777" w:rsidR="00AF2968" w:rsidRDefault="00AF2968" w:rsidP="007B2073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</w:tcPr>
          <w:p w14:paraId="067192F8" w14:textId="77777777" w:rsidR="00AF2968" w:rsidRDefault="00AF2968" w:rsidP="007B2073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4E1FE2C6" w14:textId="77777777" w:rsidR="00AF2968" w:rsidRDefault="00AF2968" w:rsidP="007B2073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384BA5FD" w14:textId="77777777" w:rsidR="00AF2968" w:rsidRDefault="00AF2968" w:rsidP="007B2073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58E8FD15" w14:textId="77777777" w:rsidTr="00AF2968">
        <w:trPr>
          <w:trHeight w:val="307"/>
        </w:trPr>
        <w:tc>
          <w:tcPr>
            <w:tcW w:w="832" w:type="dxa"/>
            <w:tcBorders>
              <w:top w:val="single" w:sz="4" w:space="0" w:color="auto"/>
            </w:tcBorders>
          </w:tcPr>
          <w:p w14:paraId="2BF8C47A" w14:textId="77777777" w:rsidR="00AF2968" w:rsidRDefault="00AF2968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01964348" w14:textId="77777777" w:rsidR="00AF2968" w:rsidRDefault="00AF2968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C9FD527" w14:textId="77777777" w:rsidR="00AF2968" w:rsidRDefault="00AF2968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1AC13B9F" w14:textId="77777777" w:rsidR="00AF2968" w:rsidRDefault="00AF2968" w:rsidP="007B2073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02190AEC" w14:textId="77777777" w:rsidR="00AF2968" w:rsidRDefault="00AF2968" w:rsidP="007B2073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5C4B024" w14:textId="77777777" w:rsidR="00AF2968" w:rsidRDefault="00AF2968" w:rsidP="007B2073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14:paraId="35A61598" w14:textId="77777777" w:rsidR="00AF2968" w:rsidRDefault="00AF2968" w:rsidP="007B2073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9741C2" w14:textId="77777777" w:rsidR="00AF2968" w:rsidRDefault="00AF2968" w:rsidP="007B2073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8C28BA4" w14:textId="77777777" w:rsidR="00AF2968" w:rsidRDefault="00AF2968" w:rsidP="007B2073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A73D617" w14:textId="77777777" w:rsidR="00AF2968" w:rsidRDefault="00AF2968" w:rsidP="007B2073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AF2968" w14:paraId="4275CED9" w14:textId="77777777" w:rsidTr="007B2073">
        <w:trPr>
          <w:trHeight w:val="209"/>
        </w:trPr>
        <w:tc>
          <w:tcPr>
            <w:tcW w:w="832" w:type="dxa"/>
          </w:tcPr>
          <w:p w14:paraId="7D41E87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4801544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992" w:type="dxa"/>
          </w:tcPr>
          <w:p w14:paraId="20BCAB3F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010245B0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F383473" w14:textId="77777777" w:rsidR="00AF2968" w:rsidRDefault="00AF2968" w:rsidP="007B2073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3A40EC81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67BDF62A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7D99994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089A017A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737604B" w14:textId="77777777" w:rsidR="00AF2968" w:rsidRDefault="00AF2968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AF2968" w14:paraId="09593B11" w14:textId="77777777" w:rsidTr="007B2073">
        <w:trPr>
          <w:trHeight w:val="210"/>
        </w:trPr>
        <w:tc>
          <w:tcPr>
            <w:tcW w:w="832" w:type="dxa"/>
          </w:tcPr>
          <w:p w14:paraId="3C8D3E1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194ABD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992" w:type="dxa"/>
          </w:tcPr>
          <w:p w14:paraId="0F920226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6F691C8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E77839D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3A00F68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51FE606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26C419B8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4C1B6F5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538AA7E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5685C37" w14:textId="77777777" w:rsidTr="007B2073">
        <w:trPr>
          <w:trHeight w:val="210"/>
        </w:trPr>
        <w:tc>
          <w:tcPr>
            <w:tcW w:w="832" w:type="dxa"/>
          </w:tcPr>
          <w:p w14:paraId="3F3BBA5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1687A2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992" w:type="dxa"/>
          </w:tcPr>
          <w:p w14:paraId="50237FF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7CEFFC9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1DB93379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64F878E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B432ED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B69417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001CED2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0681E8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AF2968" w14:paraId="09B8766E" w14:textId="77777777" w:rsidTr="007B2073">
        <w:trPr>
          <w:trHeight w:val="349"/>
        </w:trPr>
        <w:tc>
          <w:tcPr>
            <w:tcW w:w="832" w:type="dxa"/>
          </w:tcPr>
          <w:p w14:paraId="7FA679C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09AC0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992" w:type="dxa"/>
          </w:tcPr>
          <w:p w14:paraId="3BDE9094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645D4E89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A9AD6A0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128B7CD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2202118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5A26598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22043D3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AD6B3B2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AF2968" w14:paraId="2282B12B" w14:textId="77777777" w:rsidTr="007B2073">
        <w:trPr>
          <w:trHeight w:val="352"/>
        </w:trPr>
        <w:tc>
          <w:tcPr>
            <w:tcW w:w="832" w:type="dxa"/>
          </w:tcPr>
          <w:p w14:paraId="04A41E60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834" w:type="dxa"/>
          </w:tcPr>
          <w:p w14:paraId="272DF622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2948451A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435" w:type="dxa"/>
          </w:tcPr>
          <w:p w14:paraId="548FCC9D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2BA9788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1F81B68D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E44FB17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47618037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0280962D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1A0DE7CF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F2968" w14:paraId="591208F9" w14:textId="77777777" w:rsidTr="007B2073">
        <w:trPr>
          <w:trHeight w:val="209"/>
        </w:trPr>
        <w:tc>
          <w:tcPr>
            <w:tcW w:w="832" w:type="dxa"/>
          </w:tcPr>
          <w:p w14:paraId="0AD3753F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D45B552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992" w:type="dxa"/>
          </w:tcPr>
          <w:p w14:paraId="2649F6EA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435" w:type="dxa"/>
          </w:tcPr>
          <w:p w14:paraId="7E9226AD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7E2B97A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5FF25642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EE4131E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EBE4A61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538350B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7857BD9C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67116B9" w14:textId="77777777" w:rsidTr="007B2073">
        <w:trPr>
          <w:trHeight w:val="210"/>
        </w:trPr>
        <w:tc>
          <w:tcPr>
            <w:tcW w:w="832" w:type="dxa"/>
          </w:tcPr>
          <w:p w14:paraId="23EF29A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91E96E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992" w:type="dxa"/>
          </w:tcPr>
          <w:p w14:paraId="1591146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79C9B65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4A654DD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2B69404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7FD2A1B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E934B8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3C5C76D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804F5A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083B6FE" w14:textId="77777777" w:rsidTr="007B2073">
        <w:trPr>
          <w:trHeight w:val="210"/>
        </w:trPr>
        <w:tc>
          <w:tcPr>
            <w:tcW w:w="832" w:type="dxa"/>
          </w:tcPr>
          <w:p w14:paraId="2B8187A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33EF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992" w:type="dxa"/>
          </w:tcPr>
          <w:p w14:paraId="423796F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69A7477D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16E645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130D61D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36E1F1D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2AC5801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B8E83F" w14:textId="77777777" w:rsidR="00AF2968" w:rsidRDefault="00AF2968" w:rsidP="007B2073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8B2701D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0913BAC5" w14:textId="77777777" w:rsidTr="007B2073">
        <w:trPr>
          <w:trHeight w:val="349"/>
        </w:trPr>
        <w:tc>
          <w:tcPr>
            <w:tcW w:w="832" w:type="dxa"/>
          </w:tcPr>
          <w:p w14:paraId="180FF96E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7E0AB8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992" w:type="dxa"/>
          </w:tcPr>
          <w:p w14:paraId="41224213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435" w:type="dxa"/>
          </w:tcPr>
          <w:p w14:paraId="5A4DA46C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FA9B50C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5C938A30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232944F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147259A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17A3A12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6912960F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AF2968" w14:paraId="4E0672FB" w14:textId="77777777" w:rsidTr="007B2073">
        <w:trPr>
          <w:trHeight w:val="352"/>
        </w:trPr>
        <w:tc>
          <w:tcPr>
            <w:tcW w:w="832" w:type="dxa"/>
          </w:tcPr>
          <w:p w14:paraId="54F0D65B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834" w:type="dxa"/>
          </w:tcPr>
          <w:p w14:paraId="365C4324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0C888D01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435" w:type="dxa"/>
          </w:tcPr>
          <w:p w14:paraId="6D96196E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325A8866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562F7936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7649E362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0BA50D7B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5602EA4B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E32B71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AF2968" w14:paraId="1E3F8656" w14:textId="77777777" w:rsidTr="007B2073">
        <w:trPr>
          <w:trHeight w:val="209"/>
        </w:trPr>
        <w:tc>
          <w:tcPr>
            <w:tcW w:w="832" w:type="dxa"/>
          </w:tcPr>
          <w:p w14:paraId="6875D45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B60AAB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992" w:type="dxa"/>
          </w:tcPr>
          <w:p w14:paraId="1681C111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0AD85E74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29AC413D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504F845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159607BB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7B354E5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75CCA55D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6F0C843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AF2968" w14:paraId="246C107E" w14:textId="77777777" w:rsidTr="007B2073">
        <w:trPr>
          <w:trHeight w:val="210"/>
        </w:trPr>
        <w:tc>
          <w:tcPr>
            <w:tcW w:w="832" w:type="dxa"/>
          </w:tcPr>
          <w:p w14:paraId="06115C7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3154F84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992" w:type="dxa"/>
          </w:tcPr>
          <w:p w14:paraId="439878A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435" w:type="dxa"/>
          </w:tcPr>
          <w:p w14:paraId="4B5AA37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6F3E20E3" w14:textId="77777777" w:rsidR="00AF2968" w:rsidRDefault="00AF2968" w:rsidP="007B2073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3D808CB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07A22F42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3FB98F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162933F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45BAA581" w14:textId="77777777" w:rsidR="00AF2968" w:rsidRDefault="00AF2968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AF2968" w14:paraId="6D14B609" w14:textId="77777777" w:rsidTr="007B2073">
        <w:trPr>
          <w:trHeight w:val="210"/>
        </w:trPr>
        <w:tc>
          <w:tcPr>
            <w:tcW w:w="832" w:type="dxa"/>
          </w:tcPr>
          <w:p w14:paraId="60C188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B975D6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992" w:type="dxa"/>
          </w:tcPr>
          <w:p w14:paraId="78E6E0F3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4C50D4D2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4015095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517D4B3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4EBBEDE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1AA1833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134A555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BB7967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AF2968" w14:paraId="569037C2" w14:textId="77777777" w:rsidTr="007B2073">
        <w:trPr>
          <w:trHeight w:val="210"/>
        </w:trPr>
        <w:tc>
          <w:tcPr>
            <w:tcW w:w="832" w:type="dxa"/>
          </w:tcPr>
          <w:p w14:paraId="4E9870C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92C5A4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992" w:type="dxa"/>
          </w:tcPr>
          <w:p w14:paraId="45909F5A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583E0AB3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F2D480C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6731D816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7E3BBB2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5486B37C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4EA07570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CC617E9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2ADB12F" w14:textId="77777777" w:rsidTr="007B2073">
        <w:trPr>
          <w:trHeight w:val="349"/>
        </w:trPr>
        <w:tc>
          <w:tcPr>
            <w:tcW w:w="832" w:type="dxa"/>
          </w:tcPr>
          <w:p w14:paraId="75B7FFE4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2EE0B5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992" w:type="dxa"/>
          </w:tcPr>
          <w:p w14:paraId="7DA6A4C1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435" w:type="dxa"/>
          </w:tcPr>
          <w:p w14:paraId="7D0B8A6D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ECA83CA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7A2EB086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6C37043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15A94517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9CC431F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4C37C5D7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AF2968" w14:paraId="5E9320F7" w14:textId="77777777" w:rsidTr="007B2073">
        <w:trPr>
          <w:trHeight w:val="352"/>
        </w:trPr>
        <w:tc>
          <w:tcPr>
            <w:tcW w:w="832" w:type="dxa"/>
          </w:tcPr>
          <w:p w14:paraId="2C731704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834" w:type="dxa"/>
          </w:tcPr>
          <w:p w14:paraId="5646BE1B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72F800D9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435" w:type="dxa"/>
          </w:tcPr>
          <w:p w14:paraId="2F458C61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1A272F5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6C500F18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565FFA89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B1B4C7C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21520E69" w14:textId="77777777" w:rsidR="00AF2968" w:rsidRDefault="00AF2968" w:rsidP="007B2073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63FF920E" w14:textId="77777777" w:rsidR="00AF2968" w:rsidRDefault="00AF2968" w:rsidP="007B2073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AF2968" w14:paraId="1496B4BC" w14:textId="77777777" w:rsidTr="007B2073">
        <w:trPr>
          <w:trHeight w:val="209"/>
        </w:trPr>
        <w:tc>
          <w:tcPr>
            <w:tcW w:w="832" w:type="dxa"/>
          </w:tcPr>
          <w:p w14:paraId="4D6483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418115E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992" w:type="dxa"/>
          </w:tcPr>
          <w:p w14:paraId="4A5F05C2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3A6CCFAC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7B67DE69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5ACC55A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BFFF802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5DA51F9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3879101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2D29B24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AF2968" w14:paraId="11FDFAFB" w14:textId="77777777" w:rsidTr="007B2073">
        <w:trPr>
          <w:trHeight w:val="210"/>
        </w:trPr>
        <w:tc>
          <w:tcPr>
            <w:tcW w:w="832" w:type="dxa"/>
          </w:tcPr>
          <w:p w14:paraId="74A03F2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2A29C9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992" w:type="dxa"/>
          </w:tcPr>
          <w:p w14:paraId="735F4C1C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29F7D1E6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33C249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5555A6D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51EED0C9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1CC95D2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09C7B3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E2FFCB1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AF2968" w14:paraId="168C1E62" w14:textId="77777777" w:rsidTr="007B2073">
        <w:trPr>
          <w:trHeight w:val="210"/>
        </w:trPr>
        <w:tc>
          <w:tcPr>
            <w:tcW w:w="832" w:type="dxa"/>
          </w:tcPr>
          <w:p w14:paraId="57921938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ADE4F5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992" w:type="dxa"/>
          </w:tcPr>
          <w:p w14:paraId="5D976A5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14D7775B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90A992E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16A3394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ED8274B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15680FF6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4390E2F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E1F54C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AF2968" w14:paraId="62023F2E" w14:textId="77777777" w:rsidTr="007B2073">
        <w:trPr>
          <w:trHeight w:val="210"/>
        </w:trPr>
        <w:tc>
          <w:tcPr>
            <w:tcW w:w="832" w:type="dxa"/>
          </w:tcPr>
          <w:p w14:paraId="18764AC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D2072F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2" w:type="dxa"/>
          </w:tcPr>
          <w:p w14:paraId="30E7351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30EB7DA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55405D83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21504F5F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2101AEC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99E14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2643F5B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ADF425F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AF2968" w14:paraId="6E8BB292" w14:textId="77777777" w:rsidTr="007B2073">
        <w:trPr>
          <w:trHeight w:val="210"/>
        </w:trPr>
        <w:tc>
          <w:tcPr>
            <w:tcW w:w="832" w:type="dxa"/>
          </w:tcPr>
          <w:p w14:paraId="0B3EAD8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E945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992" w:type="dxa"/>
          </w:tcPr>
          <w:p w14:paraId="1C7BAC1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4F85ABDF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61F68B8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E014B7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2B8C7EE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65DADC09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3838A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FE27AB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AF2968" w14:paraId="2F0F22E1" w14:textId="77777777" w:rsidTr="007B2073">
        <w:trPr>
          <w:trHeight w:val="210"/>
        </w:trPr>
        <w:tc>
          <w:tcPr>
            <w:tcW w:w="832" w:type="dxa"/>
          </w:tcPr>
          <w:p w14:paraId="004E8C4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068D97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992" w:type="dxa"/>
          </w:tcPr>
          <w:p w14:paraId="316B50E5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7D0B3EEC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3379ECDB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6780509E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40A1AD0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15784B33" w14:textId="77777777" w:rsidR="00AF2968" w:rsidRDefault="00AF2968" w:rsidP="007B2073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2E9B2F4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A8302CD" w14:textId="77777777" w:rsidR="00AF2968" w:rsidRDefault="00AF2968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AF2968" w14:paraId="4F96E277" w14:textId="77777777" w:rsidTr="007B2073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72B9D240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</w:tcPr>
          <w:p w14:paraId="5DC3CA26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3B2EF909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 w14:paraId="141490F5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409D3CD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380F66A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1E1957E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0630DC8B" w14:textId="77777777" w:rsidR="00AF2968" w:rsidRDefault="00AF2968" w:rsidP="007B2073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B8964D7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00EE4342" w14:textId="77777777" w:rsidR="00AF2968" w:rsidRDefault="00AF2968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4B4F74C9" w14:textId="5CAA79D8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3872DA" w14:textId="5C07F1C6" w:rsidR="00AF2968" w:rsidRDefault="00AF2968" w:rsidP="00AF2968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 -0.174, -0.173, -0.172).</w:t>
      </w:r>
    </w:p>
    <w:p w14:paraId="388FC42F" w14:textId="271F3971" w:rsidR="00DC49C4" w:rsidRDefault="00DC49C4">
      <w:pPr>
        <w:rPr>
          <w:color w:val="000000"/>
          <w:szCs w:val="18"/>
          <w:lang w:val="en-US"/>
        </w:rPr>
      </w:pPr>
      <w:r>
        <w:br w:type="page"/>
      </w:r>
    </w:p>
    <w:p w14:paraId="2CEBEA53" w14:textId="0876BA5E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Time series of Palmer Drought Severity Index (PDSI) for each focal drought year</w:t>
      </w:r>
      <w:r w:rsidR="00762C02">
        <w:rPr>
          <w:rFonts w:asciiTheme="majorBidi" w:hAnsiTheme="majorBidi" w:cstheme="majorBidi"/>
        </w:rPr>
        <w:t>.</w:t>
      </w:r>
    </w:p>
    <w:p w14:paraId="4DD85900" w14:textId="7FDB3F52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19192354" w14:textId="746D0EC6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DCCA27" wp14:editId="11576058">
            <wp:extent cx="6075485" cy="2697429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85" cy="27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DF1" w14:textId="77777777" w:rsidR="00AF2968" w:rsidRP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3B64DA80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6ACFE70" w14:textId="1F37D14B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S2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Map of ForestGEO plot showing topographic wetness index and location of cored trees. Scale units are in meters.</w:t>
      </w:r>
    </w:p>
    <w:p w14:paraId="5F17949C" w14:textId="29202CB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2612799" w14:textId="7EB2BE9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36E2AF" wp14:editId="6FFEE00A">
            <wp:extent cx="4810539" cy="5548269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55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35AB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2F31C41" w14:textId="374EF1D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S3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Distribution of reconstructed tree heights across drought years.</w:t>
      </w:r>
    </w:p>
    <w:p w14:paraId="2A638F10" w14:textId="4874241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9A5B6E" w14:textId="7EB25E3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D4E987" wp14:editId="520FA49A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E2C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D96FF4" w14:textId="70C0C07C" w:rsidR="00762C02" w:rsidRPr="00762C02" w:rsidRDefault="00762C02" w:rsidP="00762C02">
      <w:pPr>
        <w:spacing w:before="134" w:line="216" w:lineRule="auto"/>
        <w:ind w:left="120" w:right="117"/>
        <w:rPr>
          <w:rFonts w:asciiTheme="majorBidi" w:hAnsiTheme="majorBidi" w:cstheme="majorBidi"/>
          <w:sz w:val="18"/>
        </w:rPr>
      </w:pPr>
      <w:r w:rsidRPr="00762C02">
        <w:rPr>
          <w:rFonts w:asciiTheme="minorHAnsi" w:hAnsiTheme="minorHAnsi" w:cstheme="minorHAnsi"/>
          <w:b/>
        </w:rPr>
        <w:lastRenderedPageBreak/>
        <w:t>Fig. S4</w:t>
      </w:r>
      <w:r w:rsidRPr="00762C02">
        <w:rPr>
          <w:rFonts w:asciiTheme="majorBidi" w:hAnsiTheme="majorBidi" w:cstheme="majorBidi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Distribution of independent variables </w:t>
      </w:r>
      <w:r w:rsidRPr="00762C02">
        <w:rPr>
          <w:rFonts w:asciiTheme="majorBidi" w:hAnsiTheme="majorBidi" w:cstheme="majorBidi"/>
          <w:bCs/>
          <w:spacing w:val="-3"/>
          <w:w w:val="105"/>
          <w:szCs w:val="36"/>
        </w:rPr>
        <w:t xml:space="preserve">by </w:t>
      </w:r>
      <w:r w:rsidRPr="00762C02">
        <w:rPr>
          <w:rFonts w:asciiTheme="majorBidi" w:hAnsiTheme="majorBidi" w:cstheme="majorBidi"/>
          <w:bCs/>
          <w:w w:val="105"/>
          <w:szCs w:val="36"/>
        </w:rPr>
        <w:t>species. Species that are assigned the same letter are not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significantly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different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from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each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other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with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regard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to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the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tested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spacing w:val="-2"/>
          <w:w w:val="105"/>
          <w:szCs w:val="36"/>
        </w:rPr>
        <w:t>variable.</w:t>
      </w:r>
      <w:r w:rsidRPr="00762C02">
        <w:rPr>
          <w:rFonts w:asciiTheme="majorBidi" w:hAnsiTheme="majorBidi" w:cstheme="majorBidi"/>
          <w:bCs/>
          <w:spacing w:val="-1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Letter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groupings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do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not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transfer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between variables.</w:t>
      </w:r>
    </w:p>
    <w:p w14:paraId="2C72564F" w14:textId="03A69F2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356681" w14:textId="7473199A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EAA1750" wp14:editId="30FCE6E1">
            <wp:extent cx="6040316" cy="3003933"/>
            <wp:effectExtent l="0" t="0" r="5080" b="635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301" cy="30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94B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BF32CF" w14:textId="77777777" w:rsidR="00A83D7F" w:rsidRDefault="00A83D7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1068CAC" w14:textId="7132038D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Comparisons of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results, with residuals, for each drought scenario.</w:t>
      </w:r>
    </w:p>
    <w:p w14:paraId="10CEED1E" w14:textId="6D6B59C2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4A5F5AB7" w14:textId="63960B5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3D3105" wp14:editId="0794C11A">
            <wp:extent cx="5794131" cy="1972867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166" cy="19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F43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E477DE2" w14:textId="4029C586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Density plot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 for each focal drought year.</w:t>
      </w:r>
    </w:p>
    <w:p w14:paraId="7B88EE44" w14:textId="4F2995BF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0962A1B9" w14:textId="60F5AEF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457758" wp14:editId="2000475C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CAA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B1A5BA7" w14:textId="35408BD3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) across species for the three focal droughts. </w:t>
      </w:r>
      <w:r w:rsidRPr="00762C02">
        <w:rPr>
          <w:rFonts w:asciiTheme="majorBidi" w:hAnsiTheme="majorBidi" w:cstheme="majorBidi"/>
        </w:rPr>
        <w:t>Species that are assigned the same letter are not significantly different from each other with regard to the tested variable.</w:t>
      </w:r>
    </w:p>
    <w:p w14:paraId="484BEE2D" w14:textId="23FCFF9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BE59254" w14:textId="712B77E1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BA2EB00" wp14:editId="4165EC2E">
            <wp:extent cx="6253717" cy="3116911"/>
            <wp:effectExtent l="0" t="0" r="0" b="762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730" cy="31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FE86" w14:textId="77777777" w:rsidR="00A83D7F" w:rsidRDefault="00A83D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215422A" w14:textId="5A524D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  <w:bCs/>
        </w:rPr>
        <w:lastRenderedPageBreak/>
        <w:t>Methods S1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Further Package Citations</w:t>
      </w:r>
    </w:p>
    <w:p w14:paraId="1BB4A8FD" w14:textId="7CC3A6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</w:p>
    <w:p w14:paraId="508E5989" w14:textId="77777777" w:rsidR="007B2073" w:rsidRPr="007B2073" w:rsidRDefault="007B2073" w:rsidP="00A83D7F">
      <w:pPr>
        <w:pStyle w:val="BodyText"/>
        <w:spacing w:before="265" w:line="266" w:lineRule="auto"/>
        <w:ind w:right="117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several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R-packages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used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for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specific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purpose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in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our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methods,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numerous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 immensely helpful for this research behind the scenes. As in all of science, this study is a representation of 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done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by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both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authors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of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paper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well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countless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others.</w:t>
      </w:r>
      <w:r w:rsidRPr="007B2073">
        <w:rPr>
          <w:rFonts w:asciiTheme="majorBidi" w:eastAsia="SimSun" w:hAnsiTheme="majorBidi" w:cstheme="majorBidi"/>
          <w:spacing w:val="3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acknowledging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everyone is</w:t>
      </w:r>
      <w:r w:rsidRPr="007B2073">
        <w:rPr>
          <w:rFonts w:asciiTheme="majorBidi" w:eastAsia="SimSun" w:hAnsiTheme="majorBidi" w:cstheme="majorBidi"/>
          <w:spacing w:val="8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impossible,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want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least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give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thanks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those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made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possible.</w:t>
      </w:r>
    </w:p>
    <w:p w14:paraId="000DC200" w14:textId="5B806324" w:rsidR="007B2073" w:rsidRPr="007B2073" w:rsidRDefault="007B2073" w:rsidP="00A83D7F">
      <w:pPr>
        <w:pStyle w:val="BodyText"/>
        <w:spacing w:before="117" w:line="266" w:lineRule="auto"/>
        <w:ind w:right="115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R-packages not already cited in the main manuscript include the following, listed alphabetically by corresponding package name:</w:t>
      </w:r>
    </w:p>
    <w:p w14:paraId="2AD83CB0" w14:textId="77777777" w:rsidR="007B2073" w:rsidRPr="007B2073" w:rsidRDefault="007B2073" w:rsidP="00A83D7F">
      <w:pPr>
        <w:pStyle w:val="BodyText"/>
        <w:spacing w:before="119" w:line="266" w:lineRule="auto"/>
        <w:ind w:right="116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 xml:space="preserve">R base (R Core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Team, </w:t>
      </w:r>
      <w:r w:rsidRPr="007B2073">
        <w:rPr>
          <w:rFonts w:asciiTheme="majorBidi" w:eastAsia="SimSun" w:hAnsiTheme="majorBidi" w:cstheme="majorBidi"/>
          <w:szCs w:val="24"/>
        </w:rPr>
        <w:t xml:space="preserve">2019); broom (Robinson &amp; Hayes, 2020); car </w:t>
      </w:r>
      <w:r w:rsidRPr="007B2073">
        <w:rPr>
          <w:rFonts w:asciiTheme="majorBidi" w:eastAsia="SimSun" w:hAnsiTheme="majorBidi" w:cstheme="majorBidi"/>
          <w:spacing w:val="-6"/>
          <w:szCs w:val="24"/>
        </w:rPr>
        <w:t xml:space="preserve">(Fox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cowplot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(Wilke, 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data.table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Dowle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Srinivasan,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devtools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2020b);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(Bunn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2020a);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extrafont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(Winston Chang, 2014); ggplot2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ggpubr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Kassambara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ggthemes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(Arnold,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gridExtra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Auguie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2017);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knitr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Xie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lubridate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Spinu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2018);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MuMIn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(Barton,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piecewiseSEM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Lefcheck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png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Urbanek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2013);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purrr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(Henry &amp; Wickham, 2019); raster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rasterVis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Perpinan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Lamigueiro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RCurl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(Temple </w:t>
      </w:r>
      <w:r w:rsidRPr="007B2073">
        <w:rPr>
          <w:rFonts w:asciiTheme="majorBidi" w:eastAsia="SimSun" w:hAnsiTheme="majorBidi" w:cstheme="majorBidi"/>
          <w:szCs w:val="24"/>
        </w:rPr>
        <w:t xml:space="preserve">Lang,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readxl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 Bryan, 2019);  reshape2 (Wickham, 2017);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rgdal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(</w:t>
      </w:r>
      <w:proofErr w:type="spellStart"/>
      <w:r w:rsidRPr="007B2073">
        <w:rPr>
          <w:rFonts w:asciiTheme="majorBidi" w:eastAsia="SimSun" w:hAnsiTheme="majorBidi" w:cstheme="majorBidi"/>
          <w:spacing w:val="-3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 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rgeos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Rundel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rmarkdown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(Allaire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>, 2020); sf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Pebesma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Gagolewski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tidyr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</w:t>
      </w:r>
      <w:r w:rsidRPr="007B2073">
        <w:rPr>
          <w:rFonts w:asciiTheme="majorBidi" w:eastAsia="SimSun" w:hAnsiTheme="majorBidi" w:cstheme="majorBidi"/>
          <w:spacing w:val="16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Henry, </w:t>
      </w:r>
      <w:r w:rsidRPr="007B2073">
        <w:rPr>
          <w:rFonts w:asciiTheme="majorBidi" w:eastAsia="SimSun" w:hAnsiTheme="majorBidi" w:cstheme="majorBidi"/>
          <w:szCs w:val="24"/>
        </w:rPr>
        <w:t>2020)</w:t>
      </w:r>
    </w:p>
    <w:p w14:paraId="7D40647F" w14:textId="77777777" w:rsidR="00A83D7F" w:rsidRPr="00A83D7F" w:rsidRDefault="00A83D7F" w:rsidP="00A83D7F">
      <w:pPr>
        <w:pStyle w:val="BodyText"/>
        <w:spacing w:before="114"/>
        <w:jc w:val="both"/>
        <w:rPr>
          <w:rFonts w:asciiTheme="majorBidi" w:eastAsia="SimSun" w:hAnsiTheme="majorBidi" w:cstheme="majorBidi"/>
          <w:b/>
          <w:bCs/>
          <w:w w:val="110"/>
          <w:szCs w:val="24"/>
        </w:rPr>
      </w:pPr>
    </w:p>
    <w:p w14:paraId="54FF591A" w14:textId="13B57184" w:rsidR="007B2073" w:rsidRDefault="007B2073" w:rsidP="00A83D7F">
      <w:r w:rsidRPr="000208CF">
        <w:rPr>
          <w:b/>
          <w:bCs/>
        </w:rPr>
        <w:t xml:space="preserve">Allaire J, </w:t>
      </w:r>
      <w:proofErr w:type="spellStart"/>
      <w:r w:rsidRPr="000208CF">
        <w:rPr>
          <w:b/>
          <w:bCs/>
        </w:rPr>
        <w:t>Xie</w:t>
      </w:r>
      <w:proofErr w:type="spellEnd"/>
      <w:r w:rsidRPr="000208CF">
        <w:rPr>
          <w:b/>
          <w:bCs/>
        </w:rPr>
        <w:t xml:space="preserve"> Y, McPherson J, </w:t>
      </w:r>
      <w:proofErr w:type="spellStart"/>
      <w:r w:rsidRPr="000208CF">
        <w:rPr>
          <w:b/>
          <w:bCs/>
        </w:rPr>
        <w:t>Luraschi</w:t>
      </w:r>
      <w:proofErr w:type="spellEnd"/>
      <w:r w:rsidRPr="000208CF">
        <w:rPr>
          <w:b/>
          <w:bCs/>
        </w:rPr>
        <w:t xml:space="preserve"> J, </w:t>
      </w:r>
      <w:proofErr w:type="spellStart"/>
      <w:r w:rsidRPr="000208CF">
        <w:rPr>
          <w:b/>
          <w:bCs/>
        </w:rPr>
        <w:t>Ushey</w:t>
      </w:r>
      <w:proofErr w:type="spellEnd"/>
      <w:r w:rsidRPr="000208CF">
        <w:rPr>
          <w:b/>
          <w:bCs/>
        </w:rPr>
        <w:t xml:space="preserve"> K, Atkins A, Wickham H, Cheng J, Chang W, Iannone R. 2020</w:t>
      </w:r>
      <w:r w:rsidRPr="007B2073">
        <w:t xml:space="preserve">. </w:t>
      </w:r>
      <w:proofErr w:type="spellStart"/>
      <w:r w:rsidRPr="000208CF">
        <w:t>Rmarkdown</w:t>
      </w:r>
      <w:proofErr w:type="spellEnd"/>
      <w:r w:rsidRPr="000208CF">
        <w:t>: Dynamic documents for r</w:t>
      </w:r>
      <w:r w:rsidRPr="007B2073">
        <w:t>.</w:t>
      </w:r>
    </w:p>
    <w:p w14:paraId="32D09518" w14:textId="77777777" w:rsidR="000208CF" w:rsidRPr="007B2073" w:rsidRDefault="000208CF" w:rsidP="00A83D7F"/>
    <w:p w14:paraId="6CD6C8C3" w14:textId="77777777" w:rsidR="000208CF" w:rsidRDefault="007B2073" w:rsidP="00A83D7F">
      <w:r w:rsidRPr="000208CF">
        <w:rPr>
          <w:b/>
          <w:bCs/>
        </w:rPr>
        <w:t>Arnold JB. 2019</w:t>
      </w:r>
      <w:r w:rsidRPr="007B2073">
        <w:t xml:space="preserve">. </w:t>
      </w:r>
      <w:proofErr w:type="spellStart"/>
      <w:r w:rsidRPr="007B2073">
        <w:t>Ggthemes</w:t>
      </w:r>
      <w:proofErr w:type="spellEnd"/>
      <w:r w:rsidRPr="007B2073">
        <w:t xml:space="preserve">: Extra themes, scales and </w:t>
      </w:r>
      <w:proofErr w:type="spellStart"/>
      <w:r w:rsidRPr="007B2073">
        <w:t>geoms</w:t>
      </w:r>
      <w:proofErr w:type="spellEnd"/>
      <w:r w:rsidRPr="007B2073">
        <w:t xml:space="preserve"> for ’ggplot2’.</w:t>
      </w:r>
    </w:p>
    <w:p w14:paraId="5FF5D791" w14:textId="06F47FC8" w:rsidR="007B2073" w:rsidRPr="007B2073" w:rsidRDefault="007B2073" w:rsidP="00A83D7F">
      <w:r w:rsidRPr="007B2073">
        <w:t xml:space="preserve"> </w:t>
      </w:r>
    </w:p>
    <w:p w14:paraId="5AB8C1D7" w14:textId="06E0C805" w:rsidR="000208CF" w:rsidRDefault="007B2073" w:rsidP="00A83D7F">
      <w:proofErr w:type="spellStart"/>
      <w:r w:rsidRPr="000208CF">
        <w:rPr>
          <w:b/>
          <w:bCs/>
        </w:rPr>
        <w:t>Auguie</w:t>
      </w:r>
      <w:proofErr w:type="spellEnd"/>
      <w:r w:rsidRPr="000208CF">
        <w:rPr>
          <w:b/>
          <w:bCs/>
        </w:rPr>
        <w:t xml:space="preserve"> B. 2017</w:t>
      </w:r>
      <w:r w:rsidRPr="007B2073">
        <w:t xml:space="preserve">. </w:t>
      </w:r>
      <w:proofErr w:type="spellStart"/>
      <w:r w:rsidRPr="007B2073">
        <w:t>GridExtra</w:t>
      </w:r>
      <w:proofErr w:type="spellEnd"/>
      <w:r w:rsidRPr="007B2073">
        <w:t xml:space="preserve">: Miscellaneous functions for "grid" graphics. </w:t>
      </w:r>
    </w:p>
    <w:p w14:paraId="78661FEF" w14:textId="77777777" w:rsidR="000208CF" w:rsidRDefault="000208CF" w:rsidP="00A83D7F"/>
    <w:p w14:paraId="630A309B" w14:textId="00E415E7" w:rsidR="007B2073" w:rsidRDefault="007B2073" w:rsidP="00A83D7F">
      <w:r w:rsidRPr="000208CF">
        <w:rPr>
          <w:b/>
          <w:bCs/>
        </w:rPr>
        <w:t>Barton K. 2019</w:t>
      </w:r>
      <w:r w:rsidRPr="007B2073">
        <w:t xml:space="preserve">. </w:t>
      </w:r>
      <w:proofErr w:type="spellStart"/>
      <w:r w:rsidRPr="007B2073">
        <w:t>MuMIn</w:t>
      </w:r>
      <w:proofErr w:type="spellEnd"/>
      <w:r w:rsidRPr="007B2073">
        <w:t>: Multi-model inference.</w:t>
      </w:r>
    </w:p>
    <w:p w14:paraId="4928FEFB" w14:textId="77777777" w:rsidR="000208CF" w:rsidRPr="007B2073" w:rsidRDefault="000208CF" w:rsidP="00A83D7F"/>
    <w:p w14:paraId="7FE3A0FC" w14:textId="13BEC4F3" w:rsidR="000208CF" w:rsidRDefault="007B2073" w:rsidP="00A83D7F">
      <w:proofErr w:type="spellStart"/>
      <w:r w:rsidRPr="000208CF">
        <w:rPr>
          <w:b/>
          <w:bCs/>
        </w:rPr>
        <w:t>Bivand</w:t>
      </w:r>
      <w:proofErr w:type="spellEnd"/>
      <w:r w:rsidRPr="000208CF">
        <w:rPr>
          <w:b/>
          <w:bCs/>
        </w:rPr>
        <w:t xml:space="preserve"> R, </w:t>
      </w:r>
      <w:proofErr w:type="spellStart"/>
      <w:r w:rsidRPr="000208CF">
        <w:rPr>
          <w:b/>
          <w:bCs/>
        </w:rPr>
        <w:t>Keitt</w:t>
      </w:r>
      <w:proofErr w:type="spellEnd"/>
      <w:r w:rsidRPr="000208CF">
        <w:rPr>
          <w:b/>
          <w:bCs/>
        </w:rPr>
        <w:t xml:space="preserve"> T, </w:t>
      </w:r>
      <w:proofErr w:type="spellStart"/>
      <w:r w:rsidRPr="000208CF">
        <w:rPr>
          <w:b/>
          <w:bCs/>
        </w:rPr>
        <w:t>Rowlingson</w:t>
      </w:r>
      <w:proofErr w:type="spellEnd"/>
      <w:r w:rsidRPr="000208CF">
        <w:rPr>
          <w:b/>
          <w:bCs/>
        </w:rPr>
        <w:t xml:space="preserve"> B. 2019</w:t>
      </w:r>
      <w:r w:rsidRPr="007B2073">
        <w:t xml:space="preserve">. </w:t>
      </w:r>
      <w:proofErr w:type="spellStart"/>
      <w:r w:rsidRPr="007B2073">
        <w:t>Rgdal</w:t>
      </w:r>
      <w:proofErr w:type="spellEnd"/>
      <w:r w:rsidRPr="007B2073">
        <w:t xml:space="preserve">: Bindings for the ’geospatial’ data abstraction library. </w:t>
      </w:r>
    </w:p>
    <w:p w14:paraId="18966B4E" w14:textId="77777777" w:rsidR="000208CF" w:rsidRDefault="000208CF" w:rsidP="00A83D7F"/>
    <w:p w14:paraId="18F7954F" w14:textId="44CAC8A3" w:rsidR="007B2073" w:rsidRDefault="007B2073" w:rsidP="00A83D7F">
      <w:proofErr w:type="spellStart"/>
      <w:r w:rsidRPr="000208CF">
        <w:rPr>
          <w:b/>
          <w:bCs/>
        </w:rPr>
        <w:t>Bivand</w:t>
      </w:r>
      <w:proofErr w:type="spellEnd"/>
      <w:r w:rsidRPr="000208CF">
        <w:rPr>
          <w:b/>
          <w:bCs/>
        </w:rPr>
        <w:t xml:space="preserve"> R, </w:t>
      </w:r>
      <w:proofErr w:type="spellStart"/>
      <w:r w:rsidRPr="000208CF">
        <w:rPr>
          <w:b/>
          <w:bCs/>
        </w:rPr>
        <w:t>Rundel</w:t>
      </w:r>
      <w:proofErr w:type="spellEnd"/>
      <w:r w:rsidRPr="000208CF">
        <w:rPr>
          <w:b/>
          <w:bCs/>
        </w:rPr>
        <w:t xml:space="preserve"> C. 2019</w:t>
      </w:r>
      <w:r w:rsidRPr="007B2073">
        <w:t xml:space="preserve">. </w:t>
      </w:r>
      <w:proofErr w:type="spellStart"/>
      <w:r w:rsidRPr="007B2073">
        <w:t>Rgeos</w:t>
      </w:r>
      <w:proofErr w:type="spellEnd"/>
      <w:r w:rsidRPr="007B2073">
        <w:t>: Interface to geometry engine - open source (’geos’).</w:t>
      </w:r>
    </w:p>
    <w:p w14:paraId="327FF845" w14:textId="77777777" w:rsidR="000208CF" w:rsidRPr="007B2073" w:rsidRDefault="000208CF" w:rsidP="00A83D7F"/>
    <w:p w14:paraId="6D27B9DC" w14:textId="72644DD9" w:rsidR="007B2073" w:rsidRDefault="007B2073" w:rsidP="00A83D7F">
      <w:r w:rsidRPr="000208CF">
        <w:rPr>
          <w:b/>
          <w:bCs/>
        </w:rPr>
        <w:t xml:space="preserve">Bunn A, </w:t>
      </w:r>
      <w:proofErr w:type="spellStart"/>
      <w:r w:rsidRPr="000208CF">
        <w:rPr>
          <w:b/>
          <w:bCs/>
        </w:rPr>
        <w:t>Korpela</w:t>
      </w:r>
      <w:proofErr w:type="spellEnd"/>
      <w:r w:rsidRPr="000208CF">
        <w:rPr>
          <w:b/>
          <w:bCs/>
        </w:rPr>
        <w:t xml:space="preserve"> M, Biondi F, </w:t>
      </w:r>
      <w:proofErr w:type="spellStart"/>
      <w:r w:rsidRPr="000208CF">
        <w:rPr>
          <w:b/>
          <w:bCs/>
        </w:rPr>
        <w:t>Campelo</w:t>
      </w:r>
      <w:proofErr w:type="spellEnd"/>
      <w:r w:rsidRPr="000208CF">
        <w:rPr>
          <w:b/>
          <w:bCs/>
        </w:rPr>
        <w:t xml:space="preserve"> F, </w:t>
      </w:r>
      <w:proofErr w:type="spellStart"/>
      <w:r w:rsidRPr="000208CF">
        <w:rPr>
          <w:b/>
          <w:bCs/>
        </w:rPr>
        <w:t>Mérian</w:t>
      </w:r>
      <w:proofErr w:type="spellEnd"/>
      <w:r w:rsidRPr="000208CF">
        <w:rPr>
          <w:b/>
          <w:bCs/>
        </w:rPr>
        <w:t xml:space="preserve"> P, </w:t>
      </w:r>
      <w:proofErr w:type="spellStart"/>
      <w:r w:rsidRPr="000208CF">
        <w:rPr>
          <w:b/>
          <w:bCs/>
        </w:rPr>
        <w:t>Qeadan</w:t>
      </w:r>
      <w:proofErr w:type="spellEnd"/>
      <w:r w:rsidRPr="000208CF">
        <w:rPr>
          <w:b/>
          <w:bCs/>
        </w:rPr>
        <w:t xml:space="preserve"> F, Zang C. 2019</w:t>
      </w:r>
      <w:r w:rsidRPr="007B2073">
        <w:t xml:space="preserve">. </w:t>
      </w:r>
      <w:proofErr w:type="spellStart"/>
      <w:r w:rsidRPr="007B2073">
        <w:t>DplR</w:t>
      </w:r>
      <w:proofErr w:type="spellEnd"/>
      <w:r w:rsidRPr="007B2073">
        <w:t>: Dendrochronology program library in r.</w:t>
      </w:r>
    </w:p>
    <w:p w14:paraId="0D0B756C" w14:textId="77777777" w:rsidR="000208CF" w:rsidRPr="007B2073" w:rsidRDefault="000208CF" w:rsidP="00A83D7F"/>
    <w:p w14:paraId="281215AC" w14:textId="0BA45FD1" w:rsidR="007B2073" w:rsidRDefault="007B2073" w:rsidP="00A83D7F">
      <w:proofErr w:type="spellStart"/>
      <w:r w:rsidRPr="000208CF">
        <w:rPr>
          <w:b/>
          <w:bCs/>
        </w:rPr>
        <w:t>Dowle</w:t>
      </w:r>
      <w:proofErr w:type="spellEnd"/>
      <w:r w:rsidRPr="000208CF">
        <w:rPr>
          <w:b/>
          <w:bCs/>
        </w:rPr>
        <w:t xml:space="preserve"> M, Srinivasan A. 2019</w:t>
      </w:r>
      <w:r w:rsidRPr="007B2073">
        <w:t xml:space="preserve">. </w:t>
      </w:r>
      <w:proofErr w:type="spellStart"/>
      <w:r w:rsidRPr="007B2073">
        <w:t>Data.table</w:t>
      </w:r>
      <w:proofErr w:type="spellEnd"/>
      <w:r w:rsidRPr="007B2073">
        <w:t>: Extension of ‘</w:t>
      </w:r>
      <w:proofErr w:type="spellStart"/>
      <w:proofErr w:type="gramStart"/>
      <w:r w:rsidRPr="007B2073">
        <w:t>data.frame</w:t>
      </w:r>
      <w:proofErr w:type="spellEnd"/>
      <w:proofErr w:type="gramEnd"/>
      <w:r w:rsidRPr="007B2073">
        <w:t>‘.</w:t>
      </w:r>
    </w:p>
    <w:p w14:paraId="3BFC9584" w14:textId="77777777" w:rsidR="000208CF" w:rsidRPr="007B2073" w:rsidRDefault="000208CF" w:rsidP="00A83D7F"/>
    <w:p w14:paraId="58D63EED" w14:textId="6400B275" w:rsidR="007B2073" w:rsidRDefault="007B2073" w:rsidP="00A83D7F">
      <w:r w:rsidRPr="000208CF">
        <w:rPr>
          <w:b/>
          <w:bCs/>
        </w:rPr>
        <w:t>Fox J, Weisberg S, Price B. 2019</w:t>
      </w:r>
      <w:r w:rsidRPr="007B2073">
        <w:t>. Car: Companion to applied regression.</w:t>
      </w:r>
    </w:p>
    <w:p w14:paraId="09CB139D" w14:textId="77777777" w:rsidR="000208CF" w:rsidRPr="007B2073" w:rsidRDefault="000208CF" w:rsidP="00A83D7F"/>
    <w:p w14:paraId="2E38E2F7" w14:textId="35F65C66" w:rsidR="007B2073" w:rsidRDefault="007B2073" w:rsidP="00A83D7F">
      <w:proofErr w:type="spellStart"/>
      <w:r w:rsidRPr="000208CF">
        <w:rPr>
          <w:b/>
          <w:bCs/>
        </w:rPr>
        <w:lastRenderedPageBreak/>
        <w:t>Gagolewski</w:t>
      </w:r>
      <w:proofErr w:type="spellEnd"/>
      <w:r w:rsidRPr="000208CF">
        <w:rPr>
          <w:b/>
          <w:bCs/>
        </w:rPr>
        <w:t xml:space="preserve"> M, </w:t>
      </w:r>
      <w:proofErr w:type="spellStart"/>
      <w:r w:rsidRPr="000208CF">
        <w:rPr>
          <w:b/>
          <w:bCs/>
        </w:rPr>
        <w:t>Tartanus</w:t>
      </w:r>
      <w:proofErr w:type="spellEnd"/>
      <w:r w:rsidRPr="000208CF">
        <w:rPr>
          <w:b/>
          <w:bCs/>
        </w:rPr>
        <w:t xml:space="preserve"> B, IBM, Unicode, Inc., Unicode, Inc. 2020</w:t>
      </w:r>
      <w:r w:rsidRPr="007B2073">
        <w:t xml:space="preserve">. </w:t>
      </w:r>
      <w:proofErr w:type="spellStart"/>
      <w:r w:rsidRPr="007B2073">
        <w:t>Stringi</w:t>
      </w:r>
      <w:proofErr w:type="spellEnd"/>
      <w:r w:rsidRPr="007B2073">
        <w:t>: Character string processing facilities.</w:t>
      </w:r>
    </w:p>
    <w:p w14:paraId="47438BD2" w14:textId="77777777" w:rsidR="000208CF" w:rsidRPr="007B2073" w:rsidRDefault="000208CF" w:rsidP="00A83D7F"/>
    <w:p w14:paraId="24B4555D" w14:textId="0557DE2B" w:rsidR="000208CF" w:rsidRDefault="007B2073" w:rsidP="00A83D7F">
      <w:r w:rsidRPr="000208CF">
        <w:rPr>
          <w:b/>
          <w:bCs/>
        </w:rPr>
        <w:t>Henry L, Wickham H. 2019</w:t>
      </w:r>
      <w:r w:rsidRPr="007B2073">
        <w:t xml:space="preserve">. </w:t>
      </w:r>
      <w:proofErr w:type="spellStart"/>
      <w:r w:rsidRPr="007B2073">
        <w:t>Purrr</w:t>
      </w:r>
      <w:proofErr w:type="spellEnd"/>
      <w:r w:rsidRPr="007B2073">
        <w:t xml:space="preserve">: Functional programming tools. </w:t>
      </w:r>
    </w:p>
    <w:p w14:paraId="16F2DA29" w14:textId="77777777" w:rsidR="000208CF" w:rsidRDefault="000208CF" w:rsidP="00A83D7F"/>
    <w:p w14:paraId="4B026555" w14:textId="7DA815C2" w:rsidR="000208CF" w:rsidRDefault="007B2073" w:rsidP="00A83D7F">
      <w:proofErr w:type="spellStart"/>
      <w:r w:rsidRPr="000208CF">
        <w:rPr>
          <w:b/>
          <w:bCs/>
        </w:rPr>
        <w:t>Hijmans</w:t>
      </w:r>
      <w:proofErr w:type="spellEnd"/>
      <w:r w:rsidRPr="000208CF">
        <w:rPr>
          <w:b/>
          <w:bCs/>
        </w:rPr>
        <w:t xml:space="preserve"> RJ. 2020</w:t>
      </w:r>
      <w:r w:rsidRPr="007B2073">
        <w:t xml:space="preserve">. Raster: Geographic data analysis and modeling. </w:t>
      </w:r>
    </w:p>
    <w:p w14:paraId="34579C87" w14:textId="77777777" w:rsidR="000208CF" w:rsidRDefault="000208CF" w:rsidP="00A83D7F"/>
    <w:p w14:paraId="5767E18A" w14:textId="29123756" w:rsidR="007B2073" w:rsidRDefault="007B2073" w:rsidP="00A83D7F">
      <w:proofErr w:type="spellStart"/>
      <w:r w:rsidRPr="000208CF">
        <w:rPr>
          <w:b/>
          <w:bCs/>
        </w:rPr>
        <w:t>Kassambara</w:t>
      </w:r>
      <w:proofErr w:type="spellEnd"/>
      <w:r w:rsidRPr="000208CF">
        <w:rPr>
          <w:b/>
          <w:bCs/>
        </w:rPr>
        <w:t xml:space="preserve"> A. 2020</w:t>
      </w:r>
      <w:r w:rsidRPr="007B2073">
        <w:t xml:space="preserve">. </w:t>
      </w:r>
      <w:proofErr w:type="spellStart"/>
      <w:r w:rsidRPr="007B2073">
        <w:t>Ggpubr</w:t>
      </w:r>
      <w:proofErr w:type="spellEnd"/>
      <w:r w:rsidRPr="007B2073">
        <w:t>: ’Ggplot2’ based publication ready plots.</w:t>
      </w:r>
    </w:p>
    <w:p w14:paraId="3AE1AE6B" w14:textId="77777777" w:rsidR="000208CF" w:rsidRPr="007B2073" w:rsidRDefault="000208CF" w:rsidP="00A83D7F"/>
    <w:p w14:paraId="054FECD4" w14:textId="77777777" w:rsidR="000208CF" w:rsidRDefault="007B2073" w:rsidP="00A83D7F">
      <w:proofErr w:type="spellStart"/>
      <w:r w:rsidRPr="000208CF">
        <w:rPr>
          <w:b/>
          <w:bCs/>
        </w:rPr>
        <w:t>Lefcheck</w:t>
      </w:r>
      <w:proofErr w:type="spellEnd"/>
      <w:r w:rsidRPr="000208CF">
        <w:rPr>
          <w:b/>
          <w:bCs/>
        </w:rPr>
        <w:t xml:space="preserve"> J, Byrnes J, Grace J. 2019</w:t>
      </w:r>
      <w:r w:rsidRPr="007B2073">
        <w:t xml:space="preserve">. </w:t>
      </w:r>
      <w:proofErr w:type="spellStart"/>
      <w:r w:rsidRPr="007B2073">
        <w:t>PiecewiseSEM</w:t>
      </w:r>
      <w:proofErr w:type="spellEnd"/>
      <w:r w:rsidRPr="007B2073">
        <w:t xml:space="preserve">: Piecewise structural equation modeling. </w:t>
      </w:r>
    </w:p>
    <w:p w14:paraId="5330AD2C" w14:textId="77777777" w:rsidR="000208CF" w:rsidRDefault="000208CF" w:rsidP="00A83D7F"/>
    <w:p w14:paraId="474453BC" w14:textId="663D27E7" w:rsidR="007B2073" w:rsidRDefault="007B2073" w:rsidP="00A83D7F">
      <w:proofErr w:type="spellStart"/>
      <w:r w:rsidRPr="000208CF">
        <w:rPr>
          <w:b/>
          <w:bCs/>
        </w:rPr>
        <w:t>Pebesma</w:t>
      </w:r>
      <w:proofErr w:type="spellEnd"/>
      <w:r w:rsidRPr="000208CF">
        <w:rPr>
          <w:b/>
          <w:bCs/>
        </w:rPr>
        <w:t xml:space="preserve"> E. 2020</w:t>
      </w:r>
      <w:r w:rsidRPr="007B2073">
        <w:t>. Sf: Simple features for r.</w:t>
      </w:r>
    </w:p>
    <w:p w14:paraId="65253A77" w14:textId="77777777" w:rsidR="000208CF" w:rsidRPr="007B2073" w:rsidRDefault="000208CF" w:rsidP="00A83D7F"/>
    <w:p w14:paraId="31BF843E" w14:textId="77777777" w:rsidR="000208CF" w:rsidRDefault="007B2073" w:rsidP="00A83D7F">
      <w:proofErr w:type="spellStart"/>
      <w:r w:rsidRPr="000208CF">
        <w:rPr>
          <w:b/>
          <w:bCs/>
        </w:rPr>
        <w:t>Perpinan</w:t>
      </w:r>
      <w:proofErr w:type="spellEnd"/>
      <w:r w:rsidRPr="000208CF">
        <w:rPr>
          <w:b/>
          <w:bCs/>
        </w:rPr>
        <w:t xml:space="preserve"> </w:t>
      </w:r>
      <w:proofErr w:type="spellStart"/>
      <w:r w:rsidRPr="000208CF">
        <w:rPr>
          <w:b/>
          <w:bCs/>
        </w:rPr>
        <w:t>Lamigueiro</w:t>
      </w:r>
      <w:proofErr w:type="spellEnd"/>
      <w:r w:rsidRPr="000208CF">
        <w:rPr>
          <w:b/>
          <w:bCs/>
        </w:rPr>
        <w:t xml:space="preserve"> O, </w:t>
      </w:r>
      <w:proofErr w:type="spellStart"/>
      <w:r w:rsidRPr="000208CF">
        <w:rPr>
          <w:b/>
          <w:bCs/>
        </w:rPr>
        <w:t>Hijmans</w:t>
      </w:r>
      <w:proofErr w:type="spellEnd"/>
      <w:r w:rsidRPr="000208CF">
        <w:rPr>
          <w:b/>
          <w:bCs/>
        </w:rPr>
        <w:t xml:space="preserve"> R. 2019</w:t>
      </w:r>
      <w:r w:rsidRPr="007B2073">
        <w:t xml:space="preserve">. </w:t>
      </w:r>
      <w:proofErr w:type="spellStart"/>
      <w:r w:rsidRPr="007B2073">
        <w:t>RasterVis</w:t>
      </w:r>
      <w:proofErr w:type="spellEnd"/>
      <w:r w:rsidRPr="007B2073">
        <w:t>: Visualization methods for raster data.</w:t>
      </w:r>
    </w:p>
    <w:p w14:paraId="2AE33E5F" w14:textId="77777777" w:rsidR="000208CF" w:rsidRDefault="000208CF" w:rsidP="00A83D7F"/>
    <w:p w14:paraId="1F59D469" w14:textId="6ADC9F0C" w:rsidR="007B2073" w:rsidRDefault="007B2073" w:rsidP="00A83D7F">
      <w:r w:rsidRPr="000208CF">
        <w:rPr>
          <w:b/>
          <w:bCs/>
        </w:rPr>
        <w:t>R Core Team. 2019</w:t>
      </w:r>
      <w:r w:rsidRPr="000208CF">
        <w:t>. R: A language and environment for statistical computing. Vienna, Austria: R Foundation for Statistical Computing.</w:t>
      </w:r>
    </w:p>
    <w:p w14:paraId="2CCE75B7" w14:textId="77777777" w:rsidR="000208CF" w:rsidRPr="000208CF" w:rsidRDefault="000208CF" w:rsidP="00A83D7F"/>
    <w:p w14:paraId="03E75026" w14:textId="7768DE14" w:rsidR="000208CF" w:rsidRDefault="007B2073" w:rsidP="00A83D7F">
      <w:pPr>
        <w:ind w:right="-279"/>
      </w:pPr>
      <w:r w:rsidRPr="000208CF">
        <w:rPr>
          <w:b/>
          <w:bCs/>
        </w:rPr>
        <w:t>Robinson D, Hayes A. 2020</w:t>
      </w:r>
      <w:r w:rsidRPr="000208CF">
        <w:t xml:space="preserve">.  Broom:  Convert statistical analysis objects into tidy </w:t>
      </w:r>
      <w:proofErr w:type="spellStart"/>
      <w:r w:rsidRPr="000208CF">
        <w:t>tibbles</w:t>
      </w:r>
      <w:proofErr w:type="spellEnd"/>
      <w:r w:rsidRPr="000208CF">
        <w:t xml:space="preserve">. </w:t>
      </w:r>
    </w:p>
    <w:p w14:paraId="5391A066" w14:textId="77777777" w:rsidR="000208CF" w:rsidRDefault="000208CF" w:rsidP="00A83D7F">
      <w:pPr>
        <w:ind w:right="-279"/>
      </w:pPr>
    </w:p>
    <w:p w14:paraId="2290D55D" w14:textId="77777777" w:rsidR="000208CF" w:rsidRDefault="007B2073" w:rsidP="00A83D7F">
      <w:pPr>
        <w:ind w:right="-279"/>
      </w:pPr>
      <w:proofErr w:type="spellStart"/>
      <w:r w:rsidRPr="000208CF">
        <w:rPr>
          <w:b/>
          <w:bCs/>
        </w:rPr>
        <w:t>Spinu</w:t>
      </w:r>
      <w:proofErr w:type="spellEnd"/>
      <w:r w:rsidRPr="000208CF">
        <w:rPr>
          <w:b/>
          <w:bCs/>
        </w:rPr>
        <w:t xml:space="preserve"> V,</w:t>
      </w:r>
      <w:r w:rsidRPr="000208CF">
        <w:t xml:space="preserve"> </w:t>
      </w:r>
      <w:proofErr w:type="spellStart"/>
      <w:r w:rsidRPr="000208CF">
        <w:rPr>
          <w:b/>
          <w:bCs/>
        </w:rPr>
        <w:t>Grolemund</w:t>
      </w:r>
      <w:proofErr w:type="spellEnd"/>
      <w:r w:rsidRPr="000208CF">
        <w:rPr>
          <w:b/>
          <w:bCs/>
        </w:rPr>
        <w:t xml:space="preserve"> G, Wickham H. 2018</w:t>
      </w:r>
      <w:r w:rsidRPr="000208CF">
        <w:t xml:space="preserve">. </w:t>
      </w:r>
      <w:proofErr w:type="spellStart"/>
      <w:r w:rsidRPr="000208CF">
        <w:t>Lubridate</w:t>
      </w:r>
      <w:proofErr w:type="spellEnd"/>
      <w:r w:rsidRPr="000208CF">
        <w:t xml:space="preserve">: Make dealing with dates a little easier. </w:t>
      </w:r>
    </w:p>
    <w:p w14:paraId="68499DD5" w14:textId="77777777" w:rsidR="000208CF" w:rsidRDefault="000208CF" w:rsidP="00A83D7F">
      <w:pPr>
        <w:ind w:right="-279"/>
        <w:rPr>
          <w:b/>
          <w:bCs/>
        </w:rPr>
      </w:pPr>
    </w:p>
    <w:p w14:paraId="543688AD" w14:textId="6B38DA0E" w:rsidR="007B2073" w:rsidRDefault="007B2073" w:rsidP="00A83D7F">
      <w:pPr>
        <w:ind w:right="-279"/>
      </w:pPr>
      <w:r w:rsidRPr="000208CF">
        <w:rPr>
          <w:b/>
          <w:bCs/>
        </w:rPr>
        <w:t>Temple Lang D. 2020</w:t>
      </w:r>
      <w:r w:rsidRPr="000208CF">
        <w:t xml:space="preserve">. </w:t>
      </w:r>
      <w:proofErr w:type="spellStart"/>
      <w:r w:rsidRPr="000208CF">
        <w:t>RCurl</w:t>
      </w:r>
      <w:proofErr w:type="spellEnd"/>
      <w:r w:rsidRPr="000208CF">
        <w:t>: General network (http/ftp/...) client interface for r.</w:t>
      </w:r>
    </w:p>
    <w:p w14:paraId="7F123794" w14:textId="77777777" w:rsidR="000208CF" w:rsidRPr="000208CF" w:rsidRDefault="000208CF" w:rsidP="00A83D7F">
      <w:pPr>
        <w:ind w:right="-279"/>
      </w:pPr>
    </w:p>
    <w:p w14:paraId="4B262818" w14:textId="78EB2990" w:rsidR="007B2073" w:rsidRDefault="007B2073" w:rsidP="00A83D7F">
      <w:proofErr w:type="spellStart"/>
      <w:r w:rsidRPr="000208CF">
        <w:rPr>
          <w:b/>
          <w:bCs/>
        </w:rPr>
        <w:t>Urbanek</w:t>
      </w:r>
      <w:proofErr w:type="spellEnd"/>
      <w:r w:rsidRPr="000208CF">
        <w:rPr>
          <w:b/>
          <w:bCs/>
        </w:rPr>
        <w:t xml:space="preserve"> S. 2013</w:t>
      </w:r>
      <w:r w:rsidRPr="000208CF">
        <w:t xml:space="preserve">. </w:t>
      </w:r>
      <w:proofErr w:type="spellStart"/>
      <w:r w:rsidRPr="000208CF">
        <w:t>Png</w:t>
      </w:r>
      <w:proofErr w:type="spellEnd"/>
      <w:r w:rsidRPr="000208CF">
        <w:t xml:space="preserve">: Read and write </w:t>
      </w:r>
      <w:proofErr w:type="spellStart"/>
      <w:r w:rsidRPr="000208CF">
        <w:t>png</w:t>
      </w:r>
      <w:proofErr w:type="spellEnd"/>
      <w:r w:rsidRPr="000208CF">
        <w:t xml:space="preserve"> images.</w:t>
      </w:r>
    </w:p>
    <w:p w14:paraId="70A682CE" w14:textId="77777777" w:rsidR="000208CF" w:rsidRPr="000208CF" w:rsidRDefault="000208CF" w:rsidP="00A83D7F"/>
    <w:p w14:paraId="32B719BA" w14:textId="0D1CAB51" w:rsidR="000208CF" w:rsidRDefault="007B2073" w:rsidP="00A83D7F">
      <w:r w:rsidRPr="000208CF">
        <w:rPr>
          <w:b/>
          <w:bCs/>
        </w:rPr>
        <w:t>Wickham H. 2017</w:t>
      </w:r>
      <w:r w:rsidRPr="000208CF">
        <w:t xml:space="preserve">. Reshape2: Flexibly reshape data: A reboot of the reshape package. </w:t>
      </w:r>
    </w:p>
    <w:p w14:paraId="1FE4F441" w14:textId="77777777" w:rsidR="000208CF" w:rsidRDefault="000208CF" w:rsidP="00A83D7F"/>
    <w:p w14:paraId="27314AE0" w14:textId="2D7B3370" w:rsidR="000208CF" w:rsidRDefault="007B2073" w:rsidP="00A83D7F">
      <w:r w:rsidRPr="000208CF">
        <w:rPr>
          <w:b/>
          <w:bCs/>
        </w:rPr>
        <w:t>Wickham H. 2019</w:t>
      </w:r>
      <w:r w:rsidRPr="000208CF">
        <w:t xml:space="preserve">. </w:t>
      </w:r>
      <w:proofErr w:type="spellStart"/>
      <w:r w:rsidRPr="000208CF">
        <w:t>Stringr</w:t>
      </w:r>
      <w:proofErr w:type="spellEnd"/>
      <w:r w:rsidRPr="000208CF">
        <w:t xml:space="preserve">: Simple, consistent wrappers for common string operations. </w:t>
      </w:r>
    </w:p>
    <w:p w14:paraId="6A7110A6" w14:textId="77777777" w:rsidR="000208CF" w:rsidRDefault="000208CF" w:rsidP="00A83D7F"/>
    <w:p w14:paraId="11DCF2FE" w14:textId="0E989CA8" w:rsidR="007B2073" w:rsidRDefault="007B2073" w:rsidP="00A83D7F">
      <w:r w:rsidRPr="000208CF">
        <w:rPr>
          <w:b/>
          <w:bCs/>
        </w:rPr>
        <w:t>Wickham H, Bryan J. 2019</w:t>
      </w:r>
      <w:r w:rsidRPr="000208CF">
        <w:t xml:space="preserve">. </w:t>
      </w:r>
      <w:proofErr w:type="spellStart"/>
      <w:r w:rsidRPr="000208CF">
        <w:t>Readxl</w:t>
      </w:r>
      <w:proofErr w:type="spellEnd"/>
      <w:r w:rsidRPr="000208CF">
        <w:t>: Read excel files.</w:t>
      </w:r>
    </w:p>
    <w:p w14:paraId="0FBE7F2C" w14:textId="77777777" w:rsidR="000208CF" w:rsidRPr="000208CF" w:rsidRDefault="000208CF" w:rsidP="00A83D7F"/>
    <w:p w14:paraId="6462BEAE" w14:textId="1A217FEC" w:rsidR="007B2073" w:rsidRDefault="007B2073" w:rsidP="00A83D7F">
      <w:r w:rsidRPr="000208CF">
        <w:rPr>
          <w:b/>
          <w:bCs/>
        </w:rPr>
        <w:t xml:space="preserve">Wickham H, Chang W, Henry L, Pedersen TL, Takahashi K, Wilke C, Woo K, </w:t>
      </w:r>
      <w:proofErr w:type="spellStart"/>
      <w:r w:rsidRPr="000208CF">
        <w:rPr>
          <w:b/>
          <w:bCs/>
        </w:rPr>
        <w:t>Yutani</w:t>
      </w:r>
      <w:proofErr w:type="spellEnd"/>
      <w:r w:rsidRPr="000208CF">
        <w:rPr>
          <w:b/>
          <w:bCs/>
        </w:rPr>
        <w:t xml:space="preserve"> H. 2019</w:t>
      </w:r>
      <w:r w:rsidRPr="000208CF">
        <w:t>. Ggplot2: Create elegant data visualisations using the grammar of graphics.</w:t>
      </w:r>
    </w:p>
    <w:p w14:paraId="12353869" w14:textId="77777777" w:rsidR="000208CF" w:rsidRPr="000208CF" w:rsidRDefault="000208CF" w:rsidP="00A83D7F"/>
    <w:p w14:paraId="0AD79327" w14:textId="77777777" w:rsidR="000208CF" w:rsidRDefault="007B2073" w:rsidP="00A83D7F">
      <w:r w:rsidRPr="000208CF">
        <w:rPr>
          <w:b/>
          <w:bCs/>
        </w:rPr>
        <w:t>Wickham H, François R, Henry L, Müller K. 2020a</w:t>
      </w:r>
      <w:r w:rsidRPr="000208CF">
        <w:t xml:space="preserve">. </w:t>
      </w:r>
      <w:proofErr w:type="spellStart"/>
      <w:r w:rsidRPr="000208CF">
        <w:t>Dplyr</w:t>
      </w:r>
      <w:proofErr w:type="spellEnd"/>
      <w:r w:rsidRPr="000208CF">
        <w:t xml:space="preserve">: A grammar of data manipulation. </w:t>
      </w:r>
    </w:p>
    <w:p w14:paraId="0AB4C573" w14:textId="77777777" w:rsidR="000208CF" w:rsidRDefault="000208CF" w:rsidP="00A83D7F">
      <w:pPr>
        <w:rPr>
          <w:b/>
          <w:bCs/>
        </w:rPr>
      </w:pPr>
    </w:p>
    <w:p w14:paraId="3B3A1332" w14:textId="540795C2" w:rsidR="007B2073" w:rsidRDefault="007B2073" w:rsidP="00A83D7F">
      <w:r w:rsidRPr="000208CF">
        <w:rPr>
          <w:b/>
          <w:bCs/>
        </w:rPr>
        <w:t>Wickham H, Henry L. 2020</w:t>
      </w:r>
      <w:r w:rsidRPr="000208CF">
        <w:t xml:space="preserve">. </w:t>
      </w:r>
      <w:proofErr w:type="spellStart"/>
      <w:r w:rsidRPr="000208CF">
        <w:t>Tidyr</w:t>
      </w:r>
      <w:proofErr w:type="spellEnd"/>
      <w:r w:rsidRPr="000208CF">
        <w:t>: Tidy messy data.</w:t>
      </w:r>
    </w:p>
    <w:p w14:paraId="4AA66F10" w14:textId="77777777" w:rsidR="000208CF" w:rsidRPr="000208CF" w:rsidRDefault="000208CF" w:rsidP="00A83D7F"/>
    <w:p w14:paraId="02534F34" w14:textId="77777777" w:rsidR="000208CF" w:rsidRDefault="007B2073" w:rsidP="00A83D7F">
      <w:r w:rsidRPr="000208CF">
        <w:rPr>
          <w:b/>
          <w:bCs/>
        </w:rPr>
        <w:t>Wickham H, Hester J, Chang W. 2020b</w:t>
      </w:r>
      <w:r w:rsidRPr="000208CF">
        <w:t xml:space="preserve">. </w:t>
      </w:r>
      <w:proofErr w:type="spellStart"/>
      <w:r w:rsidRPr="000208CF">
        <w:t>Devtools</w:t>
      </w:r>
      <w:proofErr w:type="spellEnd"/>
      <w:r w:rsidRPr="000208CF">
        <w:t xml:space="preserve">: Tools to make developing r packages easier. </w:t>
      </w:r>
    </w:p>
    <w:p w14:paraId="4286AE9D" w14:textId="77777777" w:rsidR="000208CF" w:rsidRDefault="000208CF" w:rsidP="00A83D7F">
      <w:pPr>
        <w:rPr>
          <w:b/>
          <w:bCs/>
        </w:rPr>
      </w:pPr>
    </w:p>
    <w:p w14:paraId="3DFF33EA" w14:textId="43E5A76F" w:rsidR="007B2073" w:rsidRDefault="007B2073" w:rsidP="00A83D7F">
      <w:r w:rsidRPr="000208CF">
        <w:rPr>
          <w:b/>
          <w:bCs/>
        </w:rPr>
        <w:t>Wilke CO. 2019</w:t>
      </w:r>
      <w:r w:rsidRPr="000208CF">
        <w:t xml:space="preserve">. </w:t>
      </w:r>
      <w:proofErr w:type="spellStart"/>
      <w:r w:rsidRPr="000208CF">
        <w:t>Cowplot</w:t>
      </w:r>
      <w:proofErr w:type="spellEnd"/>
      <w:r w:rsidRPr="000208CF">
        <w:t>: Streamlined plot theme and plot annotations for ’ggplot2’.</w:t>
      </w:r>
    </w:p>
    <w:p w14:paraId="5C552477" w14:textId="77777777" w:rsidR="000208CF" w:rsidRPr="000208CF" w:rsidRDefault="000208CF" w:rsidP="00A83D7F"/>
    <w:p w14:paraId="02776E2E" w14:textId="4964CC96" w:rsidR="007B2073" w:rsidRDefault="007B2073" w:rsidP="00A83D7F">
      <w:r w:rsidRPr="000208CF">
        <w:rPr>
          <w:b/>
          <w:bCs/>
        </w:rPr>
        <w:t>Winston Chang. 2014</w:t>
      </w:r>
      <w:r w:rsidRPr="000208CF">
        <w:t xml:space="preserve">. </w:t>
      </w:r>
      <w:proofErr w:type="spellStart"/>
      <w:r w:rsidRPr="000208CF">
        <w:t>Extrafont</w:t>
      </w:r>
      <w:proofErr w:type="spellEnd"/>
      <w:r w:rsidRPr="000208CF">
        <w:t>: Tools for using fonts.</w:t>
      </w:r>
    </w:p>
    <w:p w14:paraId="3B096ACA" w14:textId="77777777" w:rsidR="000208CF" w:rsidRPr="000208CF" w:rsidRDefault="000208CF" w:rsidP="00A83D7F"/>
    <w:p w14:paraId="3ACA89D7" w14:textId="77777777" w:rsidR="007B2073" w:rsidRPr="000208CF" w:rsidRDefault="007B2073" w:rsidP="00A83D7F">
      <w:proofErr w:type="spellStart"/>
      <w:r w:rsidRPr="000208CF">
        <w:rPr>
          <w:b/>
          <w:bCs/>
        </w:rPr>
        <w:lastRenderedPageBreak/>
        <w:t>Xie</w:t>
      </w:r>
      <w:proofErr w:type="spellEnd"/>
      <w:r w:rsidRPr="000208CF">
        <w:rPr>
          <w:b/>
          <w:bCs/>
        </w:rPr>
        <w:t xml:space="preserve"> Y. 2020</w:t>
      </w:r>
      <w:r w:rsidRPr="000208CF">
        <w:t xml:space="preserve">. </w:t>
      </w:r>
      <w:proofErr w:type="spellStart"/>
      <w:r w:rsidRPr="000208CF">
        <w:t>Knitr</w:t>
      </w:r>
      <w:proofErr w:type="spellEnd"/>
      <w:r w:rsidRPr="000208CF">
        <w:t>: A general-purpose package for dynamic report generation in r.</w:t>
      </w:r>
    </w:p>
    <w:p w14:paraId="78DD766F" w14:textId="77777777" w:rsidR="007B2073" w:rsidRPr="007B2073" w:rsidRDefault="007B2073" w:rsidP="000208CF">
      <w:pPr>
        <w:ind w:left="-142"/>
      </w:pPr>
    </w:p>
    <w:sectPr w:rsidR="007B2073" w:rsidRPr="007B2073" w:rsidSect="00A94381">
      <w:headerReference w:type="default" r:id="rId16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DA060" w14:textId="77777777" w:rsidR="000458D9" w:rsidRDefault="000458D9">
      <w:r>
        <w:separator/>
      </w:r>
    </w:p>
  </w:endnote>
  <w:endnote w:type="continuationSeparator" w:id="0">
    <w:p w14:paraId="5AD6BDB2" w14:textId="77777777" w:rsidR="000458D9" w:rsidRDefault="0004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E282" w14:textId="77777777" w:rsidR="000458D9" w:rsidRDefault="000458D9">
      <w:r>
        <w:separator/>
      </w:r>
    </w:p>
  </w:footnote>
  <w:footnote w:type="continuationSeparator" w:id="0">
    <w:p w14:paraId="3F53E5BA" w14:textId="77777777" w:rsidR="000458D9" w:rsidRDefault="00045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F46A" w14:textId="77777777" w:rsidR="00DC49C4" w:rsidRDefault="00DC49C4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91"/>
    <w:rsid w:val="000208CF"/>
    <w:rsid w:val="000458D9"/>
    <w:rsid w:val="000B21A8"/>
    <w:rsid w:val="000D4B55"/>
    <w:rsid w:val="000E4DE6"/>
    <w:rsid w:val="000F77CC"/>
    <w:rsid w:val="002E57B7"/>
    <w:rsid w:val="002F5957"/>
    <w:rsid w:val="00303537"/>
    <w:rsid w:val="00370ED9"/>
    <w:rsid w:val="00433FCF"/>
    <w:rsid w:val="00461196"/>
    <w:rsid w:val="00464116"/>
    <w:rsid w:val="004B0076"/>
    <w:rsid w:val="004E0039"/>
    <w:rsid w:val="004E6A7C"/>
    <w:rsid w:val="00584C9A"/>
    <w:rsid w:val="005E5FB7"/>
    <w:rsid w:val="0066500A"/>
    <w:rsid w:val="006D295E"/>
    <w:rsid w:val="00732C79"/>
    <w:rsid w:val="00750E63"/>
    <w:rsid w:val="00762C02"/>
    <w:rsid w:val="00763FD4"/>
    <w:rsid w:val="007B2073"/>
    <w:rsid w:val="00811555"/>
    <w:rsid w:val="008A4751"/>
    <w:rsid w:val="008B0091"/>
    <w:rsid w:val="008D6B38"/>
    <w:rsid w:val="008E2B1F"/>
    <w:rsid w:val="008F1325"/>
    <w:rsid w:val="0097561E"/>
    <w:rsid w:val="00980294"/>
    <w:rsid w:val="00986CF6"/>
    <w:rsid w:val="009E4DEA"/>
    <w:rsid w:val="00A35AC5"/>
    <w:rsid w:val="00A533E6"/>
    <w:rsid w:val="00A83D7F"/>
    <w:rsid w:val="00A94381"/>
    <w:rsid w:val="00AF2968"/>
    <w:rsid w:val="00B24C49"/>
    <w:rsid w:val="00B8743E"/>
    <w:rsid w:val="00B903EB"/>
    <w:rsid w:val="00BE2389"/>
    <w:rsid w:val="00BE42A3"/>
    <w:rsid w:val="00C71E84"/>
    <w:rsid w:val="00C72DAE"/>
    <w:rsid w:val="00C97BD2"/>
    <w:rsid w:val="00CC2503"/>
    <w:rsid w:val="00D36CE6"/>
    <w:rsid w:val="00D538A0"/>
    <w:rsid w:val="00DC49C4"/>
    <w:rsid w:val="00DE1F7F"/>
    <w:rsid w:val="00E419C7"/>
    <w:rsid w:val="00E62A57"/>
    <w:rsid w:val="00E75024"/>
    <w:rsid w:val="00E91313"/>
    <w:rsid w:val="00EB354F"/>
    <w:rsid w:val="00EC0BB1"/>
    <w:rsid w:val="00EE260F"/>
    <w:rsid w:val="00F12300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21B6C820"/>
  <w15:docId w15:val="{B03041EB-49A3-4515-A98C-54D724B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B0076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table" w:styleId="TableGrid">
    <w:name w:val="Table Grid"/>
    <w:basedOn w:val="TableNormal"/>
    <w:uiPriority w:val="59"/>
    <w:unhideWhenUsed/>
    <w:rsid w:val="005E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5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E5F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E5FB7"/>
    <w:tblPr/>
    <w:tblStylePr w:type="firstRow">
      <w:tblPr/>
      <w:tcPr>
        <w:tcBorders>
          <w:top w:val="nil"/>
          <w:bottom w:val="nil"/>
        </w:tcBorders>
      </w:tcPr>
    </w:tblStylePr>
  </w:style>
  <w:style w:type="table" w:styleId="TableGridLight">
    <w:name w:val="Grid Table Light"/>
    <w:basedOn w:val="TableNormal"/>
    <w:uiPriority w:val="40"/>
    <w:rsid w:val="005E5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4FB01D3AA8048068763BC93AA5D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F3F4-F911-4EC0-9AA4-AAEB7B7DDE07}"/>
      </w:docPartPr>
      <w:docPartBody>
        <w:p w:rsidR="00D810AD" w:rsidRDefault="004F0F6F" w:rsidP="004F0F6F">
          <w:pPr>
            <w:pStyle w:val="A4FB01D3AA8048068763BC93AA5DDB2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94EB9B1CB849490C947EF873D3A3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97CB-2624-4A5D-BD4B-74CF6D02DB0A}"/>
      </w:docPartPr>
      <w:docPartBody>
        <w:p w:rsidR="00D810AD" w:rsidRDefault="004F0F6F" w:rsidP="004F0F6F">
          <w:pPr>
            <w:pStyle w:val="94EB9B1CB849490C947EF873D3A3157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B8E776BC6B1444C97294CFE0173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327F-F641-457C-BBEE-B50FE5DBA595}"/>
      </w:docPartPr>
      <w:docPartBody>
        <w:p w:rsidR="00D810AD" w:rsidRDefault="004F0F6F" w:rsidP="004F0F6F">
          <w:pPr>
            <w:pStyle w:val="FB8E776BC6B1444C97294CFE0173F92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0778F8A7B2143CE8C1450F721C9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787F-1CDB-4858-A1AE-41E5A0F8D2A5}"/>
      </w:docPartPr>
      <w:docPartBody>
        <w:p w:rsidR="00D810AD" w:rsidRDefault="004F0F6F" w:rsidP="004F0F6F">
          <w:pPr>
            <w:pStyle w:val="60778F8A7B2143CE8C1450F721C9257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99387F83C474F538B0B996024AD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F1C8A-79D4-4D71-BCCE-CAC81709B128}"/>
      </w:docPartPr>
      <w:docPartBody>
        <w:p w:rsidR="00D810AD" w:rsidRDefault="004F0F6F" w:rsidP="004F0F6F">
          <w:pPr>
            <w:pStyle w:val="399387F83C474F538B0B996024ADEC1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250C9DF38F54A298CE143335542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AC1E-A603-4AB0-8D72-70630F73283F}"/>
      </w:docPartPr>
      <w:docPartBody>
        <w:p w:rsidR="00D810AD" w:rsidRDefault="004F0F6F" w:rsidP="004F0F6F">
          <w:pPr>
            <w:pStyle w:val="C250C9DF38F54A298CE1433355427F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F549438FE2480A9BAF029EFA13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8161-9584-47F6-8005-F606A5E2557E}"/>
      </w:docPartPr>
      <w:docPartBody>
        <w:p w:rsidR="00D810AD" w:rsidRDefault="004F0F6F" w:rsidP="004F0F6F">
          <w:pPr>
            <w:pStyle w:val="DCF549438FE2480A9BAF029EFA13197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04DCCCB2CA4853AE1EFAA099B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DE48-A633-4320-A8A2-98D0B74FA054}"/>
      </w:docPartPr>
      <w:docPartBody>
        <w:p w:rsidR="00D810AD" w:rsidRDefault="004F0F6F" w:rsidP="004F0F6F">
          <w:pPr>
            <w:pStyle w:val="1604DCCCB2CA4853AE1EFAA099B994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7518C869710A456D9B856FE80B8A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3BA9-7291-419A-9B5D-D188A71048B9}"/>
      </w:docPartPr>
      <w:docPartBody>
        <w:p w:rsidR="00D810AD" w:rsidRDefault="004F0F6F" w:rsidP="004F0F6F">
          <w:pPr>
            <w:pStyle w:val="7518C869710A456D9B856FE80B8A47D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E4B0B0689C944708AF897AFA864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BCB0-259F-4422-BC2D-8792AD4673B8}"/>
      </w:docPartPr>
      <w:docPartBody>
        <w:p w:rsidR="00D810AD" w:rsidRDefault="004F0F6F" w:rsidP="004F0F6F">
          <w:pPr>
            <w:pStyle w:val="8E4B0B0689C944708AF897AFA86499A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8C4F039A42D4854BE7088C8929D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C5B34-F2B4-41BA-8BF2-AD7BC1CAD5BA}"/>
      </w:docPartPr>
      <w:docPartBody>
        <w:p w:rsidR="00D810AD" w:rsidRDefault="004F0F6F" w:rsidP="004F0F6F">
          <w:pPr>
            <w:pStyle w:val="18C4F039A42D4854BE7088C8929D5D6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A880B8BDD904D36B7C68C064CE4A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79F1-D4AF-4096-BAD2-03378585C6F2}"/>
      </w:docPartPr>
      <w:docPartBody>
        <w:p w:rsidR="00D810AD" w:rsidRDefault="004F0F6F" w:rsidP="004F0F6F">
          <w:pPr>
            <w:pStyle w:val="8A880B8BDD904D36B7C68C064CE4AE4E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C0C6C74AA31428CBFA15D48874A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3FE5-CB3D-4355-A295-BEB37CD3DDCD}"/>
      </w:docPartPr>
      <w:docPartBody>
        <w:p w:rsidR="00D810AD" w:rsidRDefault="004F0F6F" w:rsidP="004F0F6F">
          <w:pPr>
            <w:pStyle w:val="3C0C6C74AA31428CBFA15D48874AB56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B470909696B4A39B343F0060DBF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08DD-7A9C-42A7-9495-82503534BB86}"/>
      </w:docPartPr>
      <w:docPartBody>
        <w:p w:rsidR="00D810AD" w:rsidRDefault="004F0F6F" w:rsidP="004F0F6F">
          <w:pPr>
            <w:pStyle w:val="3B470909696B4A39B343F0060DBF9D7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7B29ADEA4F6485795FBFE82B96E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E2FD-7934-43C0-85A7-D633232A9AAD}"/>
      </w:docPartPr>
      <w:docPartBody>
        <w:p w:rsidR="00D810AD" w:rsidRDefault="004F0F6F" w:rsidP="004F0F6F">
          <w:pPr>
            <w:pStyle w:val="C7B29ADEA4F6485795FBFE82B96E94CB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5BE1CE3F6FC4ABAA2CBD1007BB3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3E7-C0C6-47FB-B1FC-DC99D6CBFFCB}"/>
      </w:docPartPr>
      <w:docPartBody>
        <w:p w:rsidR="00D810AD" w:rsidRDefault="004F0F6F" w:rsidP="004F0F6F">
          <w:pPr>
            <w:pStyle w:val="55BE1CE3F6FC4ABAA2CBD1007BB37B8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79F0527C584C6B8AE1A6B43AD5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248D-7B68-4400-B742-3916719551C6}"/>
      </w:docPartPr>
      <w:docPartBody>
        <w:p w:rsidR="00D810AD" w:rsidRDefault="004F0F6F" w:rsidP="004F0F6F">
          <w:pPr>
            <w:pStyle w:val="1679F0527C584C6B8AE1A6B43AD599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198F3FC1DBB47F68B83B7F079BE3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D7AE-E215-42E6-9138-F8BA100FCF68}"/>
      </w:docPartPr>
      <w:docPartBody>
        <w:p w:rsidR="00D810AD" w:rsidRDefault="004F0F6F" w:rsidP="004F0F6F">
          <w:pPr>
            <w:pStyle w:val="0198F3FC1DBB47F68B83B7F079BE3A7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33C5CA22516443CACF5661A9C4A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FB45-2E40-489E-9FD4-E944E816F3FA}"/>
      </w:docPartPr>
      <w:docPartBody>
        <w:p w:rsidR="00D810AD" w:rsidRDefault="004F0F6F" w:rsidP="004F0F6F">
          <w:pPr>
            <w:pStyle w:val="C33C5CA22516443CACF5661A9C4A4B0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589FE015C6044038770B3AFACF5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9FD7E-0304-487E-BCCB-F0623DFC6114}"/>
      </w:docPartPr>
      <w:docPartBody>
        <w:p w:rsidR="00D810AD" w:rsidRDefault="004F0F6F" w:rsidP="004F0F6F">
          <w:pPr>
            <w:pStyle w:val="8589FE015C6044038770B3AFACF532E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39A14AE58AF48BC8152EFF2B7C3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CD07-694A-4A29-9C9B-37C68BABBB3D}"/>
      </w:docPartPr>
      <w:docPartBody>
        <w:p w:rsidR="00D810AD" w:rsidRDefault="004F0F6F" w:rsidP="004F0F6F">
          <w:pPr>
            <w:pStyle w:val="539A14AE58AF48BC8152EFF2B7C3130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4B74E1EDAA1465386E6DEA24C1A5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7B68-A1E1-4E70-99CA-02B2BE255511}"/>
      </w:docPartPr>
      <w:docPartBody>
        <w:p w:rsidR="00D810AD" w:rsidRDefault="004F0F6F" w:rsidP="004F0F6F">
          <w:pPr>
            <w:pStyle w:val="24B74E1EDAA1465386E6DEA24C1A55A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FC17AB0477041E6B20738838BC7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90CE-7BD5-4912-9288-C1B04A1D96DE}"/>
      </w:docPartPr>
      <w:docPartBody>
        <w:p w:rsidR="00D810AD" w:rsidRDefault="004F0F6F" w:rsidP="004F0F6F">
          <w:pPr>
            <w:pStyle w:val="2FC17AB0477041E6B20738838BC74FF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57190E5004E4DFC809BE916522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2B64-EE83-4D2E-9852-A5D54440FBD7}"/>
      </w:docPartPr>
      <w:docPartBody>
        <w:p w:rsidR="00D810AD" w:rsidRDefault="004F0F6F" w:rsidP="004F0F6F">
          <w:pPr>
            <w:pStyle w:val="457190E5004E4DFC809BE9165222393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CC9AE1DE2974F55BDD257C1BEBA8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C5D2-F60D-45B3-90C0-034E7EDD823B}"/>
      </w:docPartPr>
      <w:docPartBody>
        <w:p w:rsidR="00D810AD" w:rsidRDefault="004F0F6F" w:rsidP="004F0F6F">
          <w:pPr>
            <w:pStyle w:val="4CC9AE1DE2974F55BDD257C1BEBA8BA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151CD50B654DED96D248829C02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8D4F-5339-4CA9-AF1E-E16241C453FF}"/>
      </w:docPartPr>
      <w:docPartBody>
        <w:p w:rsidR="00D810AD" w:rsidRDefault="004F0F6F" w:rsidP="004F0F6F">
          <w:pPr>
            <w:pStyle w:val="DC151CD50B654DED96D248829C026F5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13145676E24707B00E683717AA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877E-FFE4-43E5-99BB-6CCEA29DAE4F}"/>
      </w:docPartPr>
      <w:docPartBody>
        <w:p w:rsidR="00D810AD" w:rsidRDefault="004F0F6F" w:rsidP="004F0F6F">
          <w:pPr>
            <w:pStyle w:val="0D13145676E24707B00E683717AADB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2AAC7CE175A42CEA8AEDD529280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BC152-9465-4068-98DE-939F599317C3}"/>
      </w:docPartPr>
      <w:docPartBody>
        <w:p w:rsidR="00B40646" w:rsidRDefault="00B40646" w:rsidP="00B40646">
          <w:pPr>
            <w:pStyle w:val="42AAC7CE175A42CEA8AEDD5292805A6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3F676748CBB42C4AD93C91646B1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E7BFC-4A55-421F-B397-9C3B110E130D}"/>
      </w:docPartPr>
      <w:docPartBody>
        <w:p w:rsidR="00B40646" w:rsidRDefault="00B40646" w:rsidP="00B40646">
          <w:pPr>
            <w:pStyle w:val="63F676748CBB42C4AD93C91646B1A2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3052AB"/>
    <w:rsid w:val="004F0F6F"/>
    <w:rsid w:val="00520664"/>
    <w:rsid w:val="007328D5"/>
    <w:rsid w:val="007E3267"/>
    <w:rsid w:val="00B40646"/>
    <w:rsid w:val="00D620C3"/>
    <w:rsid w:val="00D810AD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646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82A829FFD2EC4F2A8384EBCF56D2C758">
    <w:name w:val="82A829FFD2EC4F2A8384EBCF56D2C758"/>
  </w:style>
  <w:style w:type="paragraph" w:customStyle="1" w:styleId="A4FB01D3AA8048068763BC93AA5DDB24">
    <w:name w:val="A4FB01D3AA8048068763BC93AA5DDB24"/>
    <w:rsid w:val="004F0F6F"/>
    <w:pPr>
      <w:spacing w:after="160" w:line="259" w:lineRule="auto"/>
    </w:pPr>
    <w:rPr>
      <w:lang w:val="en-US" w:eastAsia="en-US"/>
    </w:rPr>
  </w:style>
  <w:style w:type="paragraph" w:customStyle="1" w:styleId="94EB9B1CB849490C947EF873D3A31579">
    <w:name w:val="94EB9B1CB849490C947EF873D3A31579"/>
    <w:rsid w:val="004F0F6F"/>
    <w:pPr>
      <w:spacing w:after="160" w:line="259" w:lineRule="auto"/>
    </w:pPr>
    <w:rPr>
      <w:lang w:val="en-US" w:eastAsia="en-US"/>
    </w:rPr>
  </w:style>
  <w:style w:type="paragraph" w:customStyle="1" w:styleId="FB8E776BC6B1444C97294CFE0173F925">
    <w:name w:val="FB8E776BC6B1444C97294CFE0173F925"/>
    <w:rsid w:val="004F0F6F"/>
    <w:pPr>
      <w:spacing w:after="160" w:line="259" w:lineRule="auto"/>
    </w:pPr>
    <w:rPr>
      <w:lang w:val="en-US" w:eastAsia="en-US"/>
    </w:rPr>
  </w:style>
  <w:style w:type="paragraph" w:customStyle="1" w:styleId="60778F8A7B2143CE8C1450F721C92574">
    <w:name w:val="60778F8A7B2143CE8C1450F721C92574"/>
    <w:rsid w:val="004F0F6F"/>
    <w:pPr>
      <w:spacing w:after="160" w:line="259" w:lineRule="auto"/>
    </w:pPr>
    <w:rPr>
      <w:lang w:val="en-US" w:eastAsia="en-US"/>
    </w:rPr>
  </w:style>
  <w:style w:type="paragraph" w:customStyle="1" w:styleId="399387F83C474F538B0B996024ADEC1A">
    <w:name w:val="399387F83C474F538B0B996024ADEC1A"/>
    <w:rsid w:val="004F0F6F"/>
    <w:pPr>
      <w:spacing w:after="160" w:line="259" w:lineRule="auto"/>
    </w:pPr>
    <w:rPr>
      <w:lang w:val="en-US" w:eastAsia="en-US"/>
    </w:rPr>
  </w:style>
  <w:style w:type="paragraph" w:customStyle="1" w:styleId="C250C9DF38F54A298CE1433355427F68">
    <w:name w:val="C250C9DF38F54A298CE1433355427F68"/>
    <w:rsid w:val="004F0F6F"/>
    <w:pPr>
      <w:spacing w:after="160" w:line="259" w:lineRule="auto"/>
    </w:pPr>
    <w:rPr>
      <w:lang w:val="en-US" w:eastAsia="en-US"/>
    </w:rPr>
  </w:style>
  <w:style w:type="paragraph" w:customStyle="1" w:styleId="DCF549438FE2480A9BAF029EFA131978">
    <w:name w:val="DCF549438FE2480A9BAF029EFA131978"/>
    <w:rsid w:val="004F0F6F"/>
    <w:pPr>
      <w:spacing w:after="160" w:line="259" w:lineRule="auto"/>
    </w:pPr>
    <w:rPr>
      <w:lang w:val="en-US" w:eastAsia="en-US"/>
    </w:rPr>
  </w:style>
  <w:style w:type="paragraph" w:customStyle="1" w:styleId="1604DCCCB2CA4853AE1EFAA099B99418">
    <w:name w:val="1604DCCCB2CA4853AE1EFAA099B99418"/>
    <w:rsid w:val="004F0F6F"/>
    <w:pPr>
      <w:spacing w:after="160" w:line="259" w:lineRule="auto"/>
    </w:pPr>
    <w:rPr>
      <w:lang w:val="en-US" w:eastAsia="en-US"/>
    </w:rPr>
  </w:style>
  <w:style w:type="paragraph" w:customStyle="1" w:styleId="7518C869710A456D9B856FE80B8A47D3">
    <w:name w:val="7518C869710A456D9B856FE80B8A47D3"/>
    <w:rsid w:val="004F0F6F"/>
    <w:pPr>
      <w:spacing w:after="160" w:line="259" w:lineRule="auto"/>
    </w:pPr>
    <w:rPr>
      <w:lang w:val="en-US" w:eastAsia="en-US"/>
    </w:rPr>
  </w:style>
  <w:style w:type="paragraph" w:customStyle="1" w:styleId="8E4B0B0689C944708AF897AFA86499AC">
    <w:name w:val="8E4B0B0689C944708AF897AFA86499AC"/>
    <w:rsid w:val="004F0F6F"/>
    <w:pPr>
      <w:spacing w:after="160" w:line="259" w:lineRule="auto"/>
    </w:pPr>
    <w:rPr>
      <w:lang w:val="en-US" w:eastAsia="en-US"/>
    </w:rPr>
  </w:style>
  <w:style w:type="paragraph" w:customStyle="1" w:styleId="18C4F039A42D4854BE7088C8929D5D6D">
    <w:name w:val="18C4F039A42D4854BE7088C8929D5D6D"/>
    <w:rsid w:val="004F0F6F"/>
    <w:pPr>
      <w:spacing w:after="160" w:line="259" w:lineRule="auto"/>
    </w:pPr>
    <w:rPr>
      <w:lang w:val="en-US" w:eastAsia="en-US"/>
    </w:rPr>
  </w:style>
  <w:style w:type="paragraph" w:customStyle="1" w:styleId="8A880B8BDD904D36B7C68C064CE4AE4E">
    <w:name w:val="8A880B8BDD904D36B7C68C064CE4AE4E"/>
    <w:rsid w:val="004F0F6F"/>
    <w:pPr>
      <w:spacing w:after="160" w:line="259" w:lineRule="auto"/>
    </w:pPr>
    <w:rPr>
      <w:lang w:val="en-US" w:eastAsia="en-US"/>
    </w:rPr>
  </w:style>
  <w:style w:type="paragraph" w:customStyle="1" w:styleId="3C0C6C74AA31428CBFA15D48874AB56F">
    <w:name w:val="3C0C6C74AA31428CBFA15D48874AB56F"/>
    <w:rsid w:val="004F0F6F"/>
    <w:pPr>
      <w:spacing w:after="160" w:line="259" w:lineRule="auto"/>
    </w:pPr>
    <w:rPr>
      <w:lang w:val="en-US" w:eastAsia="en-US"/>
    </w:rPr>
  </w:style>
  <w:style w:type="paragraph" w:customStyle="1" w:styleId="3B470909696B4A39B343F0060DBF9D72">
    <w:name w:val="3B470909696B4A39B343F0060DBF9D72"/>
    <w:rsid w:val="004F0F6F"/>
    <w:pPr>
      <w:spacing w:after="160" w:line="259" w:lineRule="auto"/>
    </w:pPr>
    <w:rPr>
      <w:lang w:val="en-US" w:eastAsia="en-US"/>
    </w:rPr>
  </w:style>
  <w:style w:type="paragraph" w:customStyle="1" w:styleId="C7B29ADEA4F6485795FBFE82B96E94CB">
    <w:name w:val="C7B29ADEA4F6485795FBFE82B96E94CB"/>
    <w:rsid w:val="004F0F6F"/>
    <w:pPr>
      <w:spacing w:after="160" w:line="259" w:lineRule="auto"/>
    </w:pPr>
    <w:rPr>
      <w:lang w:val="en-US" w:eastAsia="en-US"/>
    </w:rPr>
  </w:style>
  <w:style w:type="paragraph" w:customStyle="1" w:styleId="55BE1CE3F6FC4ABAA2CBD1007BB37B81">
    <w:name w:val="55BE1CE3F6FC4ABAA2CBD1007BB37B81"/>
    <w:rsid w:val="004F0F6F"/>
    <w:pPr>
      <w:spacing w:after="160" w:line="259" w:lineRule="auto"/>
    </w:pPr>
    <w:rPr>
      <w:lang w:val="en-US" w:eastAsia="en-US"/>
    </w:rPr>
  </w:style>
  <w:style w:type="paragraph" w:customStyle="1" w:styleId="1679F0527C584C6B8AE1A6B43AD59968">
    <w:name w:val="1679F0527C584C6B8AE1A6B43AD59968"/>
    <w:rsid w:val="004F0F6F"/>
    <w:pPr>
      <w:spacing w:after="160" w:line="259" w:lineRule="auto"/>
    </w:pPr>
    <w:rPr>
      <w:lang w:val="en-US" w:eastAsia="en-US"/>
    </w:rPr>
  </w:style>
  <w:style w:type="paragraph" w:customStyle="1" w:styleId="0198F3FC1DBB47F68B83B7F079BE3A7F">
    <w:name w:val="0198F3FC1DBB47F68B83B7F079BE3A7F"/>
    <w:rsid w:val="004F0F6F"/>
    <w:pPr>
      <w:spacing w:after="160" w:line="259" w:lineRule="auto"/>
    </w:pPr>
    <w:rPr>
      <w:lang w:val="en-US" w:eastAsia="en-US"/>
    </w:rPr>
  </w:style>
  <w:style w:type="paragraph" w:customStyle="1" w:styleId="C33C5CA22516443CACF5661A9C4A4B04">
    <w:name w:val="C33C5CA22516443CACF5661A9C4A4B04"/>
    <w:rsid w:val="004F0F6F"/>
    <w:pPr>
      <w:spacing w:after="160" w:line="259" w:lineRule="auto"/>
    </w:pPr>
    <w:rPr>
      <w:lang w:val="en-US" w:eastAsia="en-US"/>
    </w:rPr>
  </w:style>
  <w:style w:type="paragraph" w:customStyle="1" w:styleId="8589FE015C6044038770B3AFACF532E0">
    <w:name w:val="8589FE015C6044038770B3AFACF532E0"/>
    <w:rsid w:val="004F0F6F"/>
    <w:pPr>
      <w:spacing w:after="160" w:line="259" w:lineRule="auto"/>
    </w:pPr>
    <w:rPr>
      <w:lang w:val="en-US" w:eastAsia="en-US"/>
    </w:rPr>
  </w:style>
  <w:style w:type="paragraph" w:customStyle="1" w:styleId="539A14AE58AF48BC8152EFF2B7C31302">
    <w:name w:val="539A14AE58AF48BC8152EFF2B7C31302"/>
    <w:rsid w:val="004F0F6F"/>
    <w:pPr>
      <w:spacing w:after="160" w:line="259" w:lineRule="auto"/>
    </w:pPr>
    <w:rPr>
      <w:lang w:val="en-US" w:eastAsia="en-US"/>
    </w:rPr>
  </w:style>
  <w:style w:type="paragraph" w:customStyle="1" w:styleId="24B74E1EDAA1465386E6DEA24C1A55A2">
    <w:name w:val="24B74E1EDAA1465386E6DEA24C1A55A2"/>
    <w:rsid w:val="004F0F6F"/>
    <w:pPr>
      <w:spacing w:after="160" w:line="259" w:lineRule="auto"/>
    </w:pPr>
    <w:rPr>
      <w:lang w:val="en-US" w:eastAsia="en-US"/>
    </w:rPr>
  </w:style>
  <w:style w:type="paragraph" w:customStyle="1" w:styleId="2FC17AB0477041E6B20738838BC74FF4">
    <w:name w:val="2FC17AB0477041E6B20738838BC74FF4"/>
    <w:rsid w:val="004F0F6F"/>
    <w:pPr>
      <w:spacing w:after="160" w:line="259" w:lineRule="auto"/>
    </w:pPr>
    <w:rPr>
      <w:lang w:val="en-US" w:eastAsia="en-US"/>
    </w:rPr>
  </w:style>
  <w:style w:type="paragraph" w:customStyle="1" w:styleId="457190E5004E4DFC809BE91652223936">
    <w:name w:val="457190E5004E4DFC809BE91652223936"/>
    <w:rsid w:val="004F0F6F"/>
    <w:pPr>
      <w:spacing w:after="160" w:line="259" w:lineRule="auto"/>
    </w:pPr>
    <w:rPr>
      <w:lang w:val="en-US" w:eastAsia="en-US"/>
    </w:rPr>
  </w:style>
  <w:style w:type="paragraph" w:customStyle="1" w:styleId="4CC9AE1DE2974F55BDD257C1BEBA8BA0">
    <w:name w:val="4CC9AE1DE2974F55BDD257C1BEBA8BA0"/>
    <w:rsid w:val="004F0F6F"/>
    <w:pPr>
      <w:spacing w:after="160" w:line="259" w:lineRule="auto"/>
    </w:pPr>
    <w:rPr>
      <w:lang w:val="en-US" w:eastAsia="en-US"/>
    </w:rPr>
  </w:style>
  <w:style w:type="paragraph" w:customStyle="1" w:styleId="DC151CD50B654DED96D248829C026F53">
    <w:name w:val="DC151CD50B654DED96D248829C026F53"/>
    <w:rsid w:val="004F0F6F"/>
    <w:pPr>
      <w:spacing w:after="160" w:line="259" w:lineRule="auto"/>
    </w:pPr>
    <w:rPr>
      <w:lang w:val="en-US" w:eastAsia="en-US"/>
    </w:rPr>
  </w:style>
  <w:style w:type="paragraph" w:customStyle="1" w:styleId="0D13145676E24707B00E683717AADB18">
    <w:name w:val="0D13145676E24707B00E683717AADB18"/>
    <w:rsid w:val="004F0F6F"/>
    <w:pPr>
      <w:spacing w:after="160" w:line="259" w:lineRule="auto"/>
    </w:pPr>
    <w:rPr>
      <w:lang w:val="en-US" w:eastAsia="en-US"/>
    </w:rPr>
  </w:style>
  <w:style w:type="paragraph" w:customStyle="1" w:styleId="42AAC7CE175A42CEA8AEDD5292805A66">
    <w:name w:val="42AAC7CE175A42CEA8AEDD5292805A66"/>
    <w:rsid w:val="00B40646"/>
    <w:pPr>
      <w:spacing w:after="160" w:line="259" w:lineRule="auto"/>
    </w:pPr>
    <w:rPr>
      <w:lang w:val="en-US" w:eastAsia="en-US"/>
    </w:rPr>
  </w:style>
  <w:style w:type="paragraph" w:customStyle="1" w:styleId="63F676748CBB42C4AD93C91646B1A2DF">
    <w:name w:val="63F676748CBB42C4AD93C91646B1A2DF"/>
    <w:rsid w:val="00B40646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C:\Users\lennons\Downloads\New_Phytologist_SI_template_2014.dotx</Template>
  <TotalTime>123</TotalTime>
  <Pages>23</Pages>
  <Words>2728</Words>
  <Characters>15554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Teixeira, Kristina A.</cp:lastModifiedBy>
  <cp:revision>10</cp:revision>
  <cp:lastPrinted>2006-09-15T11:41:00Z</cp:lastPrinted>
  <dcterms:created xsi:type="dcterms:W3CDTF">2015-05-20T15:15:00Z</dcterms:created>
  <dcterms:modified xsi:type="dcterms:W3CDTF">2020-09-28T11:09:00Z</dcterms:modified>
</cp:coreProperties>
</file>